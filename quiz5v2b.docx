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D6" w:rsidRDefault="00714E40" w:rsidP="007B60D6">
      <w:pPr>
        <w:pStyle w:val="Heading1"/>
      </w:pPr>
      <w:r>
        <w:t>UNIX  -  Quiz #5</w:t>
      </w:r>
      <w:r w:rsidR="007B60D6">
        <w:t xml:space="preserve"> v2      Name _________________________  </w:t>
      </w:r>
      <w:r w:rsidR="0045398D">
        <w:t xml:space="preserve">UserID </w:t>
      </w:r>
      <w:r w:rsidR="007B60D6">
        <w:t xml:space="preserve">_________________  </w:t>
      </w:r>
    </w:p>
    <w:p w:rsidR="009C2F64" w:rsidRDefault="009C2F64"/>
    <w:p w:rsidR="009C2F64" w:rsidRDefault="009C2F64">
      <w:r>
        <w:t xml:space="preserve">A file called "zoo" is in your current directory.  Fields are place-of-origin, classification, animal, year-of-birth, sex, and name, with a varying number of spaces between the fields.  Here are </w:t>
      </w:r>
      <w:r>
        <w:rPr>
          <w:b/>
          <w:bCs/>
          <w:u w:val="single"/>
        </w:rPr>
        <w:t>some</w:t>
      </w:r>
      <w:r>
        <w:t xml:space="preserve"> of the records in "zoo ":</w:t>
      </w:r>
    </w:p>
    <w:p w:rsidR="009C2F64" w:rsidRDefault="009C2F64"/>
    <w:p w:rsidR="009C2F64" w:rsidRDefault="009F3E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Dominica</w:t>
      </w:r>
      <w:r w:rsidR="009C2F64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     </w:t>
      </w:r>
      <w:r w:rsidR="009C2F64">
        <w:rPr>
          <w:rFonts w:ascii="Courier New" w:hAnsi="Courier New" w:cs="Courier New"/>
        </w:rPr>
        <w:t xml:space="preserve">Mammal      Lion        1998    </w:t>
      </w:r>
      <w:r w:rsidR="00894FBE">
        <w:rPr>
          <w:rFonts w:ascii="Courier New" w:hAnsi="Courier New" w:cs="Courier New"/>
        </w:rPr>
        <w:t>M</w:t>
      </w:r>
      <w:r w:rsidR="009C2F64">
        <w:rPr>
          <w:rFonts w:ascii="Courier New" w:hAnsi="Courier New" w:cs="Courier New"/>
        </w:rPr>
        <w:t xml:space="preserve">ale  </w:t>
      </w:r>
      <w:r w:rsidR="00894FBE">
        <w:rPr>
          <w:rFonts w:ascii="Courier New" w:hAnsi="Courier New" w:cs="Courier New"/>
        </w:rPr>
        <w:t xml:space="preserve">  </w:t>
      </w:r>
      <w:r w:rsidR="009C2F6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Fluffy</w:t>
      </w:r>
    </w:p>
    <w:p w:rsidR="00894FBE" w:rsidRPr="00894FBE" w:rsidRDefault="00894FBE" w:rsidP="00894FBE">
      <w:pPr>
        <w:rPr>
          <w:rFonts w:ascii="Courier New" w:hAnsi="Courier New" w:cs="Courier New"/>
        </w:rPr>
      </w:pPr>
      <w:r w:rsidRPr="00894FBE">
        <w:rPr>
          <w:rFonts w:ascii="Courier New" w:hAnsi="Courier New" w:cs="Courier New"/>
        </w:rPr>
        <w:t>Portugal            Mammal      Male</w:t>
      </w:r>
      <w:r w:rsidR="00A66976">
        <w:rPr>
          <w:rFonts w:ascii="Courier New" w:hAnsi="Courier New" w:cs="Courier New"/>
        </w:rPr>
        <w:t>mute    2003    Female    Snowy</w:t>
      </w:r>
    </w:p>
    <w:p w:rsidR="009C2F64" w:rsidRDefault="006740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California</w:t>
      </w:r>
      <w:r w:rsidR="009C2F64">
        <w:rPr>
          <w:rFonts w:ascii="Courier New" w:hAnsi="Courier New" w:cs="Courier New"/>
        </w:rPr>
        <w:t xml:space="preserve">    </w:t>
      </w:r>
      <w:r w:rsidR="009F3E5D">
        <w:rPr>
          <w:rFonts w:ascii="Courier New" w:hAnsi="Courier New" w:cs="Courier New"/>
        </w:rPr>
        <w:t xml:space="preserve">      </w:t>
      </w:r>
      <w:r w:rsidR="009C2F64">
        <w:rPr>
          <w:rFonts w:ascii="Courier New" w:hAnsi="Courier New" w:cs="Courier New"/>
        </w:rPr>
        <w:t xml:space="preserve">Reptile     Alligator   2001    </w:t>
      </w:r>
      <w:r w:rsidR="0093700D">
        <w:rPr>
          <w:rFonts w:ascii="Courier New" w:hAnsi="Courier New" w:cs="Courier New"/>
        </w:rPr>
        <w:t>M</w:t>
      </w:r>
      <w:r w:rsidR="009C2F64">
        <w:rPr>
          <w:rFonts w:ascii="Courier New" w:hAnsi="Courier New" w:cs="Courier New"/>
        </w:rPr>
        <w:t xml:space="preserve">ale    </w:t>
      </w:r>
      <w:r w:rsidR="0093700D">
        <w:rPr>
          <w:rFonts w:ascii="Courier New" w:hAnsi="Courier New" w:cs="Courier New"/>
        </w:rPr>
        <w:t xml:space="preserve">  </w:t>
      </w:r>
      <w:r w:rsidR="009F3E5D">
        <w:rPr>
          <w:rFonts w:ascii="Courier New" w:hAnsi="Courier New" w:cs="Courier New"/>
        </w:rPr>
        <w:t>S</w:t>
      </w:r>
      <w:r w:rsidR="002377C8">
        <w:rPr>
          <w:rFonts w:ascii="Courier New" w:hAnsi="Courier New" w:cs="Courier New"/>
        </w:rPr>
        <w:t>nappy</w:t>
      </w:r>
    </w:p>
    <w:p w:rsidR="009C2F64" w:rsidRDefault="009F3E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Dominican-Republic</w:t>
      </w:r>
      <w:r w:rsidR="009C2F64">
        <w:rPr>
          <w:rFonts w:ascii="Courier New" w:hAnsi="Courier New" w:cs="Courier New"/>
        </w:rPr>
        <w:t xml:space="preserve">  Mammal      Tiger       1995    Male      Stripes</w:t>
      </w:r>
    </w:p>
    <w:p w:rsidR="009C2F64" w:rsidRDefault="009C2F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Malaysia      </w:t>
      </w:r>
      <w:r w:rsidR="009F3E5D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Mammal      Elephant    1987    Female    Tiny</w:t>
      </w:r>
    </w:p>
    <w:p w:rsidR="009C2F64" w:rsidRDefault="009C2F64">
      <w:pPr>
        <w:rPr>
          <w:rFonts w:ascii="Courier New" w:hAnsi="Courier New" w:cs="Courier New"/>
        </w:rPr>
      </w:pPr>
    </w:p>
    <w:p w:rsidR="009C2F64" w:rsidRDefault="009C2F64">
      <w:r>
        <w:t xml:space="preserve">Using "zoo" and the </w:t>
      </w:r>
      <w:r w:rsidR="00631CE4">
        <w:rPr>
          <w:b/>
          <w:bCs/>
        </w:rPr>
        <w:t>g</w:t>
      </w:r>
      <w:r>
        <w:rPr>
          <w:b/>
          <w:bCs/>
        </w:rPr>
        <w:t>rep</w:t>
      </w:r>
      <w:r>
        <w:t xml:space="preserve"> command, write  the simplest regular expressions to satisfy the following (you only need to write the regular expression):</w:t>
      </w:r>
    </w:p>
    <w:p w:rsidR="009C2F64" w:rsidRDefault="009C2F64"/>
    <w:p w:rsidR="00674053" w:rsidRDefault="00674053" w:rsidP="00674053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 xml:space="preserve">Display all </w:t>
      </w:r>
      <w:r w:rsidR="009F3E5D">
        <w:t>records with the characters "M</w:t>
      </w:r>
      <w:r>
        <w:t>ale" followed later in the record b</w:t>
      </w:r>
      <w:r w:rsidR="009F3E5D">
        <w:t>y the character "S</w:t>
      </w:r>
      <w:r>
        <w:t>":</w:t>
      </w:r>
    </w:p>
    <w:p w:rsidR="00674053" w:rsidRDefault="00674053" w:rsidP="00674053"/>
    <w:p w:rsidR="009C2F64" w:rsidRDefault="009C2F64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>Display all records with a first field of  "</w:t>
      </w:r>
      <w:r w:rsidR="009F3E5D">
        <w:t>Dominica</w:t>
      </w:r>
      <w:r>
        <w:t>":</w:t>
      </w:r>
    </w:p>
    <w:p w:rsidR="009C2F64" w:rsidRDefault="009C2F64"/>
    <w:p w:rsidR="009C2F64" w:rsidRDefault="009C2F64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>Display all records with a last field of "</w:t>
      </w:r>
      <w:r w:rsidR="009F3E5D">
        <w:t>Tiny</w:t>
      </w:r>
      <w:r>
        <w:t>":</w:t>
      </w:r>
    </w:p>
    <w:p w:rsidR="009C2F64" w:rsidRDefault="009C2F64"/>
    <w:p w:rsidR="009C2F64" w:rsidRDefault="009C2F64">
      <w:r>
        <w:t>Using the records shown in “zoo” above, show the output displayed by each of the following commands (</w:t>
      </w:r>
      <w:r w:rsidR="00D84964">
        <w:t>first two fields</w:t>
      </w:r>
      <w:r w:rsidR="00674053">
        <w:t xml:space="preserve"> of each record</w:t>
      </w:r>
      <w:r w:rsidR="00D84964">
        <w:t xml:space="preserve"> are</w:t>
      </w:r>
      <w:r>
        <w:t xml:space="preserve"> sufficient):</w:t>
      </w:r>
    </w:p>
    <w:p w:rsidR="009C2F64" w:rsidRDefault="009C2F64"/>
    <w:p w:rsidR="00FA6B6E" w:rsidRDefault="00894FBE" w:rsidP="00FA6B6E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grep '^[A-J</w:t>
      </w:r>
      <w:r w:rsidR="008B7EC0">
        <w:rPr>
          <w:rFonts w:ascii="Courier New" w:hAnsi="Courier New" w:cs="Courier New"/>
          <w:szCs w:val="22"/>
        </w:rPr>
        <w:t>].*</w:t>
      </w:r>
      <w:r>
        <w:rPr>
          <w:rFonts w:ascii="Courier New" w:hAnsi="Courier New" w:cs="Courier New"/>
          <w:szCs w:val="22"/>
        </w:rPr>
        <w:t>F</w:t>
      </w:r>
      <w:r w:rsidR="008B7EC0">
        <w:rPr>
          <w:rFonts w:ascii="Courier New" w:hAnsi="Courier New" w:cs="Courier New"/>
          <w:szCs w:val="22"/>
        </w:rPr>
        <w:t>'</w:t>
      </w:r>
      <w:r w:rsidR="00FA6B6E">
        <w:rPr>
          <w:rFonts w:ascii="Courier New" w:hAnsi="Courier New" w:cs="Courier New"/>
          <w:szCs w:val="22"/>
        </w:rPr>
        <w:t xml:space="preserve"> zoo</w:t>
      </w:r>
    </w:p>
    <w:p w:rsidR="00FA6B6E" w:rsidRDefault="00FA6B6E" w:rsidP="00FA6B6E">
      <w:pPr>
        <w:rPr>
          <w:rFonts w:ascii="Courier New" w:hAnsi="Courier New" w:cs="Courier New"/>
          <w:szCs w:val="22"/>
        </w:rPr>
      </w:pPr>
      <w:bookmarkStart w:id="0" w:name="_GoBack"/>
      <w:bookmarkEnd w:id="0"/>
    </w:p>
    <w:p w:rsidR="00FA6B6E" w:rsidRDefault="00A66976" w:rsidP="00FA6B6E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grep 'S[^a-q</w:t>
      </w:r>
      <w:r w:rsidR="0068702A">
        <w:rPr>
          <w:rFonts w:ascii="Courier New" w:hAnsi="Courier New" w:cs="Courier New"/>
          <w:szCs w:val="22"/>
        </w:rPr>
        <w:t>]'</w:t>
      </w:r>
      <w:r w:rsidR="00FA6B6E">
        <w:rPr>
          <w:rFonts w:ascii="Courier New" w:hAnsi="Courier New" w:cs="Courier New"/>
          <w:szCs w:val="22"/>
        </w:rPr>
        <w:t xml:space="preserve"> zoo</w:t>
      </w:r>
    </w:p>
    <w:p w:rsidR="00FA6B6E" w:rsidRDefault="00FA6B6E" w:rsidP="00FA6B6E">
      <w:pPr>
        <w:rPr>
          <w:rFonts w:ascii="Courier New" w:hAnsi="Courier New" w:cs="Courier New"/>
          <w:szCs w:val="22"/>
        </w:rPr>
      </w:pPr>
    </w:p>
    <w:p w:rsidR="00A66976" w:rsidRDefault="007908A2" w:rsidP="00A669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A6B6E" w:rsidRDefault="00FA6B6E" w:rsidP="00FA6B6E">
      <w:pPr>
        <w:rPr>
          <w:rFonts w:ascii="Courier New" w:hAnsi="Courier New" w:cs="Courier New"/>
          <w:szCs w:val="22"/>
        </w:rPr>
      </w:pPr>
    </w:p>
    <w:p w:rsidR="009C2F64" w:rsidRDefault="009C2F64">
      <w:pPr>
        <w:rPr>
          <w:rFonts w:ascii="Courier New" w:hAnsi="Courier New" w:cs="Courier New"/>
        </w:rPr>
      </w:pPr>
    </w:p>
    <w:p w:rsidR="009C2F64" w:rsidRDefault="009C2F64">
      <w:r>
        <w:t xml:space="preserve"> </w:t>
      </w:r>
    </w:p>
    <w:p w:rsidR="00631CE4" w:rsidRDefault="00631CE4"/>
    <w:p w:rsidR="00631CE4" w:rsidRDefault="00631CE4"/>
    <w:sectPr w:rsidR="00631CE4" w:rsidSect="00D50CD7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DD1C08C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06E3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F8F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F8A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D62A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207C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C28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88A9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1E17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7876FE"/>
    <w:multiLevelType w:val="hybridMultilevel"/>
    <w:tmpl w:val="06683B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192B81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BB0532"/>
    <w:multiLevelType w:val="hybridMultilevel"/>
    <w:tmpl w:val="A64656BA"/>
    <w:lvl w:ilvl="0" w:tplc="63648A2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664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7CA4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560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3090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CA42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9A3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2077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7410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82CC2FE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829B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0E1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5A3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A4D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A80E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5835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DEF7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20E5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8459BA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4368E1"/>
    <w:multiLevelType w:val="hybridMultilevel"/>
    <w:tmpl w:val="8B6E6BA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013990"/>
    <w:multiLevelType w:val="hybridMultilevel"/>
    <w:tmpl w:val="3864B2B4"/>
    <w:lvl w:ilvl="0" w:tplc="5350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18"/>
  </w:num>
  <w:num w:numId="7">
    <w:abstractNumId w:val="8"/>
  </w:num>
  <w:num w:numId="8">
    <w:abstractNumId w:val="7"/>
  </w:num>
  <w:num w:numId="9">
    <w:abstractNumId w:val="0"/>
  </w:num>
  <w:num w:numId="10">
    <w:abstractNumId w:val="14"/>
  </w:num>
  <w:num w:numId="11">
    <w:abstractNumId w:val="5"/>
  </w:num>
  <w:num w:numId="12">
    <w:abstractNumId w:val="19"/>
  </w:num>
  <w:num w:numId="13">
    <w:abstractNumId w:val="16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6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41"/>
    <w:rsid w:val="000963F2"/>
    <w:rsid w:val="00116755"/>
    <w:rsid w:val="00121FD9"/>
    <w:rsid w:val="00144559"/>
    <w:rsid w:val="00144C14"/>
    <w:rsid w:val="00197ADE"/>
    <w:rsid w:val="001A38E5"/>
    <w:rsid w:val="001F1CB6"/>
    <w:rsid w:val="0020780F"/>
    <w:rsid w:val="002377C8"/>
    <w:rsid w:val="0042649E"/>
    <w:rsid w:val="0045398D"/>
    <w:rsid w:val="004C7489"/>
    <w:rsid w:val="004F7541"/>
    <w:rsid w:val="00520DE5"/>
    <w:rsid w:val="00631CE4"/>
    <w:rsid w:val="00674053"/>
    <w:rsid w:val="0068702A"/>
    <w:rsid w:val="006A637A"/>
    <w:rsid w:val="006B3E12"/>
    <w:rsid w:val="00714E40"/>
    <w:rsid w:val="007347AE"/>
    <w:rsid w:val="00771348"/>
    <w:rsid w:val="007908A2"/>
    <w:rsid w:val="007B60D6"/>
    <w:rsid w:val="00803480"/>
    <w:rsid w:val="00894FBE"/>
    <w:rsid w:val="008B7EC0"/>
    <w:rsid w:val="008F37C8"/>
    <w:rsid w:val="0093700D"/>
    <w:rsid w:val="009A3886"/>
    <w:rsid w:val="009C2F64"/>
    <w:rsid w:val="009F3E5D"/>
    <w:rsid w:val="00A24AA0"/>
    <w:rsid w:val="00A66976"/>
    <w:rsid w:val="00B06DF0"/>
    <w:rsid w:val="00BE0566"/>
    <w:rsid w:val="00CC448D"/>
    <w:rsid w:val="00D50CD7"/>
    <w:rsid w:val="00D84964"/>
    <w:rsid w:val="00E81B1D"/>
    <w:rsid w:val="00E96953"/>
    <w:rsid w:val="00EE3292"/>
    <w:rsid w:val="00FA6B6E"/>
    <w:rsid w:val="00FB5F9D"/>
    <w:rsid w:val="00F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07F109-FAFA-4797-8DFF-2C2DAE5C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FB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0CD7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50CD7"/>
    <w:rPr>
      <w:b/>
      <w:bCs/>
    </w:rPr>
  </w:style>
  <w:style w:type="paragraph" w:styleId="BalloonText">
    <w:name w:val="Balloon Text"/>
    <w:basedOn w:val="Normal"/>
    <w:semiHidden/>
    <w:rsid w:val="00D849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B60D6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0D3B1-41B2-438A-BD08-40FF48C4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3</cp:revision>
  <cp:lastPrinted>2015-04-06T04:02:00Z</cp:lastPrinted>
  <dcterms:created xsi:type="dcterms:W3CDTF">2019-03-31T17:44:00Z</dcterms:created>
  <dcterms:modified xsi:type="dcterms:W3CDTF">2019-03-31T17:45:00Z</dcterms:modified>
</cp:coreProperties>
</file>