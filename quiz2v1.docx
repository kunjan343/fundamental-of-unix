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4AA" w:rsidRDefault="009D64AA" w:rsidP="009D64AA">
      <w:pPr>
        <w:pStyle w:val="Heading1"/>
      </w:pPr>
      <w:r>
        <w:t xml:space="preserve">UNIX  -  Quiz #2 v1      Name _________________________  UserID _________________  </w:t>
      </w:r>
    </w:p>
    <w:p w:rsidR="004D113A" w:rsidRDefault="004D113A"/>
    <w:p w:rsidR="004D113A" w:rsidRDefault="004D113A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 xml:space="preserve">Your current path is </w:t>
      </w:r>
      <w:r>
        <w:rPr>
          <w:b/>
          <w:bCs/>
        </w:rPr>
        <w:t>/personnel/payroll/departments/employees/</w:t>
      </w:r>
      <w:r w:rsidR="005E53E3">
        <w:rPr>
          <w:b/>
          <w:bCs/>
        </w:rPr>
        <w:t>taxes</w:t>
      </w:r>
      <w:r>
        <w:t xml:space="preserve">.  What </w:t>
      </w:r>
      <w:r w:rsidR="005E53E3">
        <w:t xml:space="preserve">is the parent directory of the </w:t>
      </w:r>
      <w:r>
        <w:rPr>
          <w:b/>
          <w:bCs/>
        </w:rPr>
        <w:t>departments</w:t>
      </w:r>
      <w:r>
        <w:t xml:space="preserve"> directory?</w:t>
      </w:r>
    </w:p>
    <w:p w:rsidR="003143EA" w:rsidRDefault="003143EA">
      <w:pPr>
        <w:tabs>
          <w:tab w:val="num" w:pos="540"/>
        </w:tabs>
        <w:ind w:left="540" w:hanging="540"/>
      </w:pPr>
    </w:p>
    <w:p w:rsidR="00B82EDF" w:rsidRDefault="00B82EDF" w:rsidP="00B82EDF">
      <w:bookmarkStart w:id="0" w:name="OLE_LINK1"/>
      <w:r>
        <w:t>Write the shortest possible command line to accomplish the following tasks.  Any filenames mentioned are in your current directory, unless otherwise noted.</w:t>
      </w:r>
      <w:r w:rsidR="005936F5">
        <w:t xml:space="preserve">  Underline any capital letters:</w:t>
      </w:r>
    </w:p>
    <w:bookmarkEnd w:id="0"/>
    <w:p w:rsidR="004D113A" w:rsidRDefault="004D113A">
      <w:pPr>
        <w:tabs>
          <w:tab w:val="num" w:pos="540"/>
        </w:tabs>
        <w:ind w:left="540" w:hanging="540"/>
      </w:pPr>
    </w:p>
    <w:p w:rsidR="004D113A" w:rsidRDefault="004D113A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>Change to the root directory:</w:t>
      </w:r>
    </w:p>
    <w:p w:rsidR="004D113A" w:rsidRDefault="004D113A">
      <w:pPr>
        <w:tabs>
          <w:tab w:val="num" w:pos="540"/>
        </w:tabs>
        <w:ind w:left="540" w:hanging="540"/>
      </w:pPr>
    </w:p>
    <w:p w:rsidR="004D113A" w:rsidRDefault="009D64AA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>Display detailed information about</w:t>
      </w:r>
      <w:r w:rsidR="004D113A">
        <w:t xml:space="preserve"> </w:t>
      </w:r>
      <w:r w:rsidR="00BC3F38">
        <w:t>the</w:t>
      </w:r>
      <w:r w:rsidR="004D113A">
        <w:t xml:space="preserve"> home directory</w:t>
      </w:r>
      <w:r w:rsidR="00BC3F38">
        <w:t xml:space="preserve"> of user </w:t>
      </w:r>
      <w:r w:rsidR="00450777">
        <w:rPr>
          <w:b/>
        </w:rPr>
        <w:t>jstudent</w:t>
      </w:r>
      <w:r>
        <w:rPr>
          <w:b/>
        </w:rPr>
        <w:t xml:space="preserve">, </w:t>
      </w:r>
      <w:r w:rsidRPr="009D64AA">
        <w:t>but</w:t>
      </w:r>
      <w:r>
        <w:rPr>
          <w:b/>
        </w:rPr>
        <w:t xml:space="preserve"> not </w:t>
      </w:r>
      <w:r w:rsidRPr="009D64AA">
        <w:t>the files within it</w:t>
      </w:r>
      <w:r w:rsidR="004D113A">
        <w:t>:</w:t>
      </w:r>
    </w:p>
    <w:p w:rsidR="004D113A" w:rsidRDefault="004D113A">
      <w:pPr>
        <w:tabs>
          <w:tab w:val="num" w:pos="540"/>
        </w:tabs>
        <w:ind w:left="540" w:hanging="540"/>
      </w:pPr>
    </w:p>
    <w:p w:rsidR="004D113A" w:rsidRDefault="00BC3F38" w:rsidP="00BC3F38">
      <w:pPr>
        <w:numPr>
          <w:ilvl w:val="0"/>
          <w:numId w:val="10"/>
        </w:numPr>
        <w:tabs>
          <w:tab w:val="clear" w:pos="720"/>
          <w:tab w:val="num" w:pos="540"/>
        </w:tabs>
        <w:ind w:left="540" w:right="-180" w:hanging="540"/>
      </w:pPr>
      <w:r>
        <w:t>Move</w:t>
      </w:r>
      <w:r w:rsidR="004D113A">
        <w:t xml:space="preserve"> </w:t>
      </w:r>
      <w:r w:rsidR="00E14610">
        <w:t>all non-hidden</w:t>
      </w:r>
      <w:r w:rsidR="004D113A">
        <w:t xml:space="preserve"> files in </w:t>
      </w:r>
      <w:r>
        <w:t>your home directory</w:t>
      </w:r>
      <w:r w:rsidR="004D113A">
        <w:t xml:space="preserve">,  </w:t>
      </w:r>
      <w:r>
        <w:t xml:space="preserve">with names </w:t>
      </w:r>
      <w:r w:rsidR="00450777">
        <w:t>ending</w:t>
      </w:r>
      <w:r>
        <w:t xml:space="preserve"> with</w:t>
      </w:r>
      <w:r w:rsidR="004D113A">
        <w:t xml:space="preserve"> "</w:t>
      </w:r>
      <w:r w:rsidR="00450777">
        <w:rPr>
          <w:b/>
          <w:bCs/>
        </w:rPr>
        <w:t>c</w:t>
      </w:r>
      <w:r w:rsidR="004D113A">
        <w:t xml:space="preserve">", to </w:t>
      </w:r>
      <w:r>
        <w:t>the parent of your current</w:t>
      </w:r>
      <w:r w:rsidR="004D113A">
        <w:t xml:space="preserve"> directory:</w:t>
      </w:r>
    </w:p>
    <w:p w:rsidR="003143EA" w:rsidRDefault="003143EA">
      <w:pPr>
        <w:tabs>
          <w:tab w:val="num" w:pos="540"/>
        </w:tabs>
        <w:ind w:left="540" w:hanging="540"/>
      </w:pPr>
    </w:p>
    <w:p w:rsidR="004D113A" w:rsidRDefault="004D113A">
      <w:pPr>
        <w:numPr>
          <w:ilvl w:val="0"/>
          <w:numId w:val="10"/>
        </w:numPr>
        <w:tabs>
          <w:tab w:val="clear" w:pos="720"/>
          <w:tab w:val="num" w:pos="540"/>
        </w:tabs>
        <w:ind w:left="540" w:hanging="540"/>
      </w:pPr>
      <w:r>
        <w:t xml:space="preserve">Delete all non-hidden files in your current directory that </w:t>
      </w:r>
      <w:r w:rsidR="00450777">
        <w:t>begin</w:t>
      </w:r>
      <w:r>
        <w:t xml:space="preserve"> with an upper-case alphabetic character:</w:t>
      </w:r>
    </w:p>
    <w:p w:rsidR="00F3359F" w:rsidRDefault="00F3359F" w:rsidP="00770E67">
      <w:pPr>
        <w:tabs>
          <w:tab w:val="num" w:pos="540"/>
        </w:tabs>
      </w:pPr>
      <w:bookmarkStart w:id="1" w:name="_GoBack"/>
      <w:bookmarkEnd w:id="1"/>
    </w:p>
    <w:p w:rsidR="00F3359F" w:rsidRDefault="00F3359F" w:rsidP="00F3359F">
      <w:pPr>
        <w:numPr>
          <w:ilvl w:val="0"/>
          <w:numId w:val="10"/>
        </w:numPr>
        <w:tabs>
          <w:tab w:val="clear" w:pos="720"/>
          <w:tab w:val="num" w:pos="540"/>
        </w:tabs>
        <w:ind w:left="540" w:right="-180" w:hanging="540"/>
      </w:pPr>
      <w:r>
        <w:t xml:space="preserve">Display the type of file </w:t>
      </w:r>
      <w:r w:rsidR="00FF6FF8">
        <w:rPr>
          <w:b/>
        </w:rPr>
        <w:t>game2</w:t>
      </w:r>
      <w:r>
        <w:t xml:space="preserve"> in subdirectory </w:t>
      </w:r>
      <w:r w:rsidRPr="00F3359F">
        <w:rPr>
          <w:b/>
        </w:rPr>
        <w:t>progs</w:t>
      </w:r>
      <w:r>
        <w:t>:</w:t>
      </w: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5536D0" w:rsidP="00F3359F">
      <w:pPr>
        <w:tabs>
          <w:tab w:val="num" w:pos="540"/>
        </w:tabs>
        <w:ind w:left="1080" w:hanging="36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F3359F" w:rsidP="00F3359F">
      <w:pPr>
        <w:tabs>
          <w:tab w:val="num" w:pos="540"/>
        </w:tabs>
        <w:ind w:left="540" w:hanging="540"/>
      </w:pPr>
    </w:p>
    <w:p w:rsidR="00F3359F" w:rsidRDefault="00F3359F" w:rsidP="00770E67">
      <w:pPr>
        <w:tabs>
          <w:tab w:val="num" w:pos="540"/>
        </w:tabs>
      </w:pPr>
    </w:p>
    <w:sectPr w:rsidR="00F3359F" w:rsidSect="002C193B">
      <w:pgSz w:w="12240" w:h="15840"/>
      <w:pgMar w:top="720" w:right="720" w:bottom="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912C7F"/>
    <w:multiLevelType w:val="hybridMultilevel"/>
    <w:tmpl w:val="312CCA20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1EE1777"/>
    <w:multiLevelType w:val="hybridMultilevel"/>
    <w:tmpl w:val="BE6CE9A4"/>
    <w:lvl w:ilvl="0" w:tplc="FC783522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8261A8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1C9F0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5FE89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21427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EC0B8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95A42C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54DFA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47611C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95A5795"/>
    <w:multiLevelType w:val="hybridMultilevel"/>
    <w:tmpl w:val="A634AD76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8D7BBE"/>
    <w:multiLevelType w:val="hybridMultilevel"/>
    <w:tmpl w:val="AB10F9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903B23"/>
    <w:multiLevelType w:val="multilevel"/>
    <w:tmpl w:val="8642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A2A3D82"/>
    <w:multiLevelType w:val="hybridMultilevel"/>
    <w:tmpl w:val="D10068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ED0595"/>
    <w:multiLevelType w:val="hybridMultilevel"/>
    <w:tmpl w:val="A2C62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F0D3A5D"/>
    <w:multiLevelType w:val="hybridMultilevel"/>
    <w:tmpl w:val="86422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1BB0532"/>
    <w:multiLevelType w:val="hybridMultilevel"/>
    <w:tmpl w:val="A64656BA"/>
    <w:lvl w:ilvl="0" w:tplc="9D2C24F6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1D045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BE08F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C8395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4205B6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39852EE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760F6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6E8320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B00CA4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2893EED"/>
    <w:multiLevelType w:val="hybridMultilevel"/>
    <w:tmpl w:val="8716C60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5D36FB"/>
    <w:multiLevelType w:val="hybridMultilevel"/>
    <w:tmpl w:val="37C4A5B4"/>
    <w:lvl w:ilvl="0" w:tplc="0E80BFF6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0927D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098D0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A4E36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1183A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45C290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8B04F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20EC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FE0DC3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CA61E14"/>
    <w:multiLevelType w:val="multilevel"/>
    <w:tmpl w:val="82EC2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8401EAB"/>
    <w:multiLevelType w:val="hybridMultilevel"/>
    <w:tmpl w:val="AD1EF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9114A68"/>
    <w:multiLevelType w:val="hybridMultilevel"/>
    <w:tmpl w:val="80E8CE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3"/>
  </w:num>
  <w:num w:numId="7">
    <w:abstractNumId w:val="6"/>
  </w:num>
  <w:num w:numId="8">
    <w:abstractNumId w:val="5"/>
  </w:num>
  <w:num w:numId="9">
    <w:abstractNumId w:val="0"/>
  </w:num>
  <w:num w:numId="10">
    <w:abstractNumId w:val="12"/>
  </w:num>
  <w:num w:numId="11">
    <w:abstractNumId w:val="7"/>
  </w:num>
  <w:num w:numId="12">
    <w:abstractNumId w:val="4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5AE"/>
    <w:rsid w:val="000366BB"/>
    <w:rsid w:val="002B79CB"/>
    <w:rsid w:val="002C193B"/>
    <w:rsid w:val="003143EA"/>
    <w:rsid w:val="003D3CD2"/>
    <w:rsid w:val="00450777"/>
    <w:rsid w:val="004977A1"/>
    <w:rsid w:val="004D113A"/>
    <w:rsid w:val="005536D0"/>
    <w:rsid w:val="005936F5"/>
    <w:rsid w:val="005C70E9"/>
    <w:rsid w:val="005E53E3"/>
    <w:rsid w:val="006537E5"/>
    <w:rsid w:val="00696EDE"/>
    <w:rsid w:val="00770E67"/>
    <w:rsid w:val="007A15AE"/>
    <w:rsid w:val="00835656"/>
    <w:rsid w:val="00861E8B"/>
    <w:rsid w:val="00914CAF"/>
    <w:rsid w:val="009D64AA"/>
    <w:rsid w:val="00A61637"/>
    <w:rsid w:val="00B82EDF"/>
    <w:rsid w:val="00BC3F38"/>
    <w:rsid w:val="00C84438"/>
    <w:rsid w:val="00D35398"/>
    <w:rsid w:val="00D93593"/>
    <w:rsid w:val="00DC7D7A"/>
    <w:rsid w:val="00E06EB1"/>
    <w:rsid w:val="00E14610"/>
    <w:rsid w:val="00EB183F"/>
    <w:rsid w:val="00EF2AFC"/>
    <w:rsid w:val="00F3359F"/>
    <w:rsid w:val="00F96033"/>
    <w:rsid w:val="00FF0E84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C920351-C7C0-454B-AB0E-6BC8A12E0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outlineLvl w:val="0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  <w:bCs/>
    </w:rPr>
  </w:style>
  <w:style w:type="character" w:customStyle="1" w:styleId="Heading1Char">
    <w:name w:val="Heading 1 Char"/>
    <w:basedOn w:val="DefaultParagraphFont"/>
    <w:link w:val="Heading1"/>
    <w:rsid w:val="009D64AA"/>
    <w:rPr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7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Norm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UNX122 Sections H and I  -  Quiz #1</vt:lpstr>
    </vt:vector>
  </TitlesOfParts>
  <Company>Seneca College</Company>
  <LinksUpToDate>false</LinksUpToDate>
  <CharactersWithSpaces>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UNX122 Sections H and I  -  Quiz #1</dc:title>
  <dc:creator>Computer Studies</dc:creator>
  <cp:lastModifiedBy>win7user</cp:lastModifiedBy>
  <cp:revision>3</cp:revision>
  <cp:lastPrinted>2013-09-27T03:41:00Z</cp:lastPrinted>
  <dcterms:created xsi:type="dcterms:W3CDTF">2019-06-10T01:22:00Z</dcterms:created>
  <dcterms:modified xsi:type="dcterms:W3CDTF">2019-06-10T01:22:00Z</dcterms:modified>
</cp:coreProperties>
</file>