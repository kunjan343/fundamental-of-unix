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0A" w:rsidRDefault="00025F19" w:rsidP="00BF320A">
      <w:pPr>
        <w:pStyle w:val="Heading1"/>
      </w:pPr>
      <w:r>
        <w:t>UNIX  Practice Quiz E</w:t>
      </w:r>
    </w:p>
    <w:p w:rsidR="00BF320A" w:rsidRDefault="00BF320A" w:rsidP="00BF320A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A52A52">
        <w:t>quiz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</w:t>
      </w:r>
      <w:proofErr w:type="gramStart"/>
      <w:r w:rsidRPr="0026273D">
        <w:rPr>
          <w:rFonts w:ascii="Courier New" w:hAnsi="Courier New" w:cs="Courier New"/>
        </w:rPr>
        <w:t>cat</w:t>
      </w:r>
      <w:proofErr w:type="gramEnd"/>
      <w:r w:rsidRPr="0026273D">
        <w:rPr>
          <w:rFonts w:ascii="Courier New" w:hAnsi="Courier New" w:cs="Courier New"/>
        </w:rPr>
        <w:t xml:space="preserve"> </w:t>
      </w:r>
      <w:r w:rsidR="00A52A52">
        <w:rPr>
          <w:rFonts w:ascii="Courier New" w:hAnsi="Courier New" w:cs="Courier New"/>
        </w:rPr>
        <w:t>quiz</w:t>
      </w:r>
    </w:p>
    <w:p w:rsidR="0026273D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#!/</w:t>
      </w:r>
      <w:proofErr w:type="gramEnd"/>
      <w:r>
        <w:rPr>
          <w:rFonts w:ascii="Courier New" w:hAnsi="Courier New" w:cs="Courier New"/>
        </w:rPr>
        <w:t>bin/bash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[ $# != 4 ]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"This script requires</w:t>
      </w:r>
      <w:r w:rsidR="001938EA">
        <w:rPr>
          <w:rFonts w:ascii="Courier New" w:hAnsi="Courier New" w:cs="Courier New"/>
        </w:rPr>
        <w:t xml:space="preserve"> 4 integer arguments</w:t>
      </w:r>
      <w:r>
        <w:rPr>
          <w:rFonts w:ascii="Courier New" w:hAnsi="Courier New" w:cs="Courier New"/>
        </w:rPr>
        <w:t>"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1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item in $*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26273D" w:rsidRDefault="001938EA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$item | grep "</w:t>
      </w:r>
      <w:r w:rsidR="00A52A5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^0-9]</w:t>
      </w:r>
      <w:r w:rsidR="00A52A52">
        <w:rPr>
          <w:rFonts w:ascii="Courier New" w:hAnsi="Courier New" w:cs="Courier New"/>
        </w:rPr>
        <w:t>" &gt;/dev/null</w:t>
      </w:r>
    </w:p>
    <w:p w:rsidR="00A52A52" w:rsidRDefault="001938EA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[ $? </w:t>
      </w:r>
      <w:r w:rsidR="00A52A52">
        <w:rPr>
          <w:rFonts w:ascii="Courier New" w:hAnsi="Courier New" w:cs="Courier New"/>
        </w:rPr>
        <w:t xml:space="preserve">= </w:t>
      </w:r>
      <w:proofErr w:type="gramStart"/>
      <w:r w:rsidR="00A52A52">
        <w:rPr>
          <w:rFonts w:ascii="Courier New" w:hAnsi="Courier New" w:cs="Courier New"/>
        </w:rPr>
        <w:t>0 ]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then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"All 4 arguments must be integer values"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 xml:space="preserve"> 2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fi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done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((x = $1 + $2))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"$1 plus $2 = $x"</w:t>
      </w:r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shift</w:t>
      </w:r>
      <w:proofErr w:type="gramEnd"/>
    </w:p>
    <w:p w:rsidR="00A52A52" w:rsidRDefault="00A52A52" w:rsidP="0026273D">
      <w:pPr>
        <w:pStyle w:val="Body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"$1 multiplied by $3 is: $(($1 * $3))"</w:t>
      </w:r>
    </w:p>
    <w:p w:rsidR="00A52A52" w:rsidRDefault="00A52A52" w:rsidP="0026273D">
      <w:pPr>
        <w:pStyle w:val="BodyText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BB5AEB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proofErr w:type="gramStart"/>
      <w:r w:rsidR="00A52A52">
        <w:rPr>
          <w:rFonts w:ascii="Courier New" w:hAnsi="Courier New"/>
          <w:b/>
        </w:rPr>
        <w:t>quiz</w:t>
      </w:r>
      <w:proofErr w:type="gramEnd"/>
      <w:r w:rsidR="00A52A52">
        <w:rPr>
          <w:rFonts w:ascii="Courier New" w:hAnsi="Courier New"/>
          <w:b/>
        </w:rPr>
        <w:t xml:space="preserve"> 23 45 </w:t>
      </w:r>
      <w:proofErr w:type="spellStart"/>
      <w:r w:rsidR="00A52A52">
        <w:rPr>
          <w:rFonts w:ascii="Courier New" w:hAnsi="Courier New"/>
          <w:b/>
        </w:rPr>
        <w:t>ttt</w:t>
      </w:r>
      <w:proofErr w:type="spellEnd"/>
    </w:p>
    <w:p w:rsidR="00F12BC0" w:rsidRDefault="00F12BC0" w:rsidP="0026273D">
      <w:pPr>
        <w:ind w:right="-18"/>
        <w:rPr>
          <w:rFonts w:ascii="Courier New" w:hAnsi="Courier New"/>
        </w:rPr>
      </w:pPr>
    </w:p>
    <w:p w:rsidR="00A04CF6" w:rsidRPr="00A04CF6" w:rsidRDefault="00A04CF6" w:rsidP="00A04CF6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 xml:space="preserve">$ </w:t>
      </w:r>
      <w:proofErr w:type="gramStart"/>
      <w:r w:rsidRPr="00A04CF6">
        <w:rPr>
          <w:rFonts w:ascii="Courier New" w:hAnsi="Courier New" w:cs="Courier New"/>
          <w:b/>
        </w:rPr>
        <w:t>echo</w:t>
      </w:r>
      <w:proofErr w:type="gramEnd"/>
      <w:r w:rsidRPr="00A04CF6">
        <w:rPr>
          <w:rFonts w:ascii="Courier New" w:hAnsi="Courier New" w:cs="Courier New"/>
          <w:b/>
        </w:rPr>
        <w:t xml:space="preserve"> $?</w:t>
      </w:r>
    </w:p>
    <w:p w:rsidR="00CD54CD" w:rsidRDefault="00CD54CD" w:rsidP="00A04CF6">
      <w:pPr>
        <w:rPr>
          <w:rFonts w:ascii="Courier New" w:hAnsi="Courier New" w:cs="Courier New"/>
          <w:b/>
          <w:u w:val="single"/>
        </w:rPr>
      </w:pPr>
    </w:p>
    <w:p w:rsidR="001938EA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1938EA">
        <w:rPr>
          <w:rFonts w:ascii="Courier New" w:hAnsi="Courier New"/>
          <w:b/>
        </w:rPr>
        <w:t>quiz 5 6 8 3</w:t>
      </w:r>
    </w:p>
    <w:p w:rsidR="0026273D" w:rsidRPr="001938EA" w:rsidRDefault="0026273D" w:rsidP="0026273D">
      <w:pPr>
        <w:ind w:right="-18"/>
        <w:rPr>
          <w:rFonts w:ascii="Courier New" w:hAnsi="Courier New" w:cs="Courier New"/>
          <w:b/>
        </w:rPr>
      </w:pPr>
    </w:p>
    <w:p w:rsidR="001938EA" w:rsidRPr="001938EA" w:rsidRDefault="001938EA" w:rsidP="001938EA">
      <w:pPr>
        <w:rPr>
          <w:rFonts w:ascii="Courier New" w:hAnsi="Courier New" w:cs="Courier New"/>
          <w:b/>
        </w:rPr>
      </w:pPr>
      <w:r w:rsidRPr="001938EA">
        <w:rPr>
          <w:rFonts w:ascii="Courier New" w:hAnsi="Courier New" w:cs="Courier New"/>
          <w:b/>
        </w:rPr>
        <w:t xml:space="preserve">$ </w:t>
      </w:r>
      <w:proofErr w:type="gramStart"/>
      <w:r w:rsidRPr="001938EA">
        <w:rPr>
          <w:rFonts w:ascii="Courier New" w:hAnsi="Courier New" w:cs="Courier New"/>
          <w:b/>
        </w:rPr>
        <w:t>echo</w:t>
      </w:r>
      <w:proofErr w:type="gramEnd"/>
      <w:r w:rsidRPr="001938EA">
        <w:rPr>
          <w:rFonts w:ascii="Courier New" w:hAnsi="Courier New" w:cs="Courier New"/>
          <w:b/>
        </w:rPr>
        <w:t xml:space="preserve"> $?</w:t>
      </w:r>
    </w:p>
    <w:p w:rsidR="00CD54CD" w:rsidRPr="001938EA" w:rsidRDefault="00CD54CD" w:rsidP="001938EA">
      <w:pPr>
        <w:rPr>
          <w:rFonts w:ascii="Courier New" w:hAnsi="Courier New" w:cs="Courier New"/>
          <w:b/>
        </w:rPr>
      </w:pPr>
    </w:p>
    <w:p w:rsidR="00F12BC0" w:rsidRPr="001938EA" w:rsidRDefault="001938EA" w:rsidP="0026273D">
      <w:pPr>
        <w:ind w:right="-18"/>
        <w:rPr>
          <w:rFonts w:ascii="Courier New" w:hAnsi="Courier New" w:cs="Courier New"/>
          <w:b/>
        </w:rPr>
      </w:pPr>
      <w:r w:rsidRPr="001938EA">
        <w:rPr>
          <w:rFonts w:ascii="Courier New" w:hAnsi="Courier New" w:cs="Courier New"/>
          <w:b/>
        </w:rPr>
        <w:t xml:space="preserve">$ quiz 44 33 2 </w:t>
      </w:r>
      <w:proofErr w:type="spellStart"/>
      <w:r w:rsidRPr="001938EA">
        <w:rPr>
          <w:rFonts w:ascii="Courier New" w:hAnsi="Courier New" w:cs="Courier New"/>
          <w:b/>
        </w:rPr>
        <w:t>ttt</w:t>
      </w:r>
      <w:proofErr w:type="spellEnd"/>
    </w:p>
    <w:p w:rsidR="001938EA" w:rsidRPr="001938EA" w:rsidRDefault="0053069D" w:rsidP="0026273D">
      <w:pPr>
        <w:ind w:right="-18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</w:t>
      </w:r>
    </w:p>
    <w:p w:rsidR="002901AE" w:rsidRPr="001938EA" w:rsidRDefault="002901AE" w:rsidP="002901AE">
      <w:pPr>
        <w:rPr>
          <w:rFonts w:ascii="Courier New" w:hAnsi="Courier New" w:cs="Courier New"/>
          <w:b/>
        </w:rPr>
      </w:pPr>
      <w:r w:rsidRPr="001938EA">
        <w:rPr>
          <w:rFonts w:ascii="Courier New" w:hAnsi="Courier New" w:cs="Courier New"/>
          <w:b/>
        </w:rPr>
        <w:t xml:space="preserve">$ </w:t>
      </w:r>
      <w:proofErr w:type="gramStart"/>
      <w:r w:rsidRPr="001938EA">
        <w:rPr>
          <w:rFonts w:ascii="Courier New" w:hAnsi="Courier New" w:cs="Courier New"/>
          <w:b/>
        </w:rPr>
        <w:t>echo</w:t>
      </w:r>
      <w:proofErr w:type="gramEnd"/>
      <w:r w:rsidRPr="001938EA">
        <w:rPr>
          <w:rFonts w:ascii="Courier New" w:hAnsi="Courier New" w:cs="Courier New"/>
          <w:b/>
        </w:rPr>
        <w:t xml:space="preserve"> $?</w:t>
      </w:r>
    </w:p>
    <w:p w:rsidR="001938EA" w:rsidRPr="001938EA" w:rsidRDefault="001938EA" w:rsidP="0026273D">
      <w:pPr>
        <w:ind w:right="-18"/>
        <w:rPr>
          <w:rFonts w:ascii="Courier New" w:hAnsi="Courier New" w:cs="Courier New"/>
          <w:b/>
        </w:rPr>
      </w:pPr>
    </w:p>
    <w:p w:rsidR="00F12BC0" w:rsidRDefault="00F12BC0" w:rsidP="0026273D">
      <w:pPr>
        <w:ind w:right="-18"/>
        <w:rPr>
          <w:rFonts w:ascii="Courier New" w:hAnsi="Courier New"/>
        </w:rPr>
      </w:pPr>
    </w:p>
    <w:p w:rsidR="00304C70" w:rsidRPr="001938EA" w:rsidRDefault="0053069D">
      <w:pPr>
        <w:rPr>
          <w:u w:val="single"/>
        </w:rPr>
      </w:pPr>
      <w:r>
        <w:rPr>
          <w:u w:val="single"/>
        </w:rPr>
        <w:t xml:space="preserve"> </w:t>
      </w:r>
    </w:p>
    <w:p w:rsidR="00983191" w:rsidRDefault="00983191" w:rsidP="00983191">
      <w:pPr>
        <w:pStyle w:val="HTMLPreformatted"/>
        <w:rPr>
          <w:b/>
          <w:sz w:val="24"/>
          <w:szCs w:val="24"/>
        </w:rPr>
      </w:pPr>
    </w:p>
    <w:p w:rsidR="00F12BC0" w:rsidRPr="00983191" w:rsidRDefault="00F12BC0" w:rsidP="00983191">
      <w:pPr>
        <w:pStyle w:val="HTMLPreformatted"/>
        <w:rPr>
          <w:b/>
          <w:sz w:val="24"/>
          <w:szCs w:val="24"/>
        </w:rPr>
      </w:pPr>
      <w:bookmarkStart w:id="0" w:name="_GoBack"/>
      <w:bookmarkEnd w:id="0"/>
    </w:p>
    <w:sectPr w:rsidR="00F12BC0" w:rsidRPr="00983191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23EA10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894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4CDB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DA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7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EAC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2E3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7A4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AA3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2446F5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962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047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38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1CF6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B45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9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7E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61AC74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09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CA12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6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C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3CCD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6C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F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F68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E0BC0"/>
    <w:rsid w:val="00014B53"/>
    <w:rsid w:val="00025F19"/>
    <w:rsid w:val="00044067"/>
    <w:rsid w:val="00150CBD"/>
    <w:rsid w:val="001938EA"/>
    <w:rsid w:val="0026273D"/>
    <w:rsid w:val="002901AE"/>
    <w:rsid w:val="00304C70"/>
    <w:rsid w:val="00340BA2"/>
    <w:rsid w:val="003C7B4D"/>
    <w:rsid w:val="003D6B2F"/>
    <w:rsid w:val="004B5748"/>
    <w:rsid w:val="0053069D"/>
    <w:rsid w:val="005F3495"/>
    <w:rsid w:val="0065223A"/>
    <w:rsid w:val="00676585"/>
    <w:rsid w:val="007A44B0"/>
    <w:rsid w:val="008045FB"/>
    <w:rsid w:val="00892FB6"/>
    <w:rsid w:val="008E0BC0"/>
    <w:rsid w:val="00910E73"/>
    <w:rsid w:val="00983191"/>
    <w:rsid w:val="009E4D0F"/>
    <w:rsid w:val="00A04CF6"/>
    <w:rsid w:val="00A34F98"/>
    <w:rsid w:val="00A52A52"/>
    <w:rsid w:val="00B14F2E"/>
    <w:rsid w:val="00BB5AEB"/>
    <w:rsid w:val="00BC69C8"/>
    <w:rsid w:val="00BD1464"/>
    <w:rsid w:val="00BF320A"/>
    <w:rsid w:val="00C02ADC"/>
    <w:rsid w:val="00CD54CD"/>
    <w:rsid w:val="00CD6EE9"/>
    <w:rsid w:val="00D4571F"/>
    <w:rsid w:val="00D57E36"/>
    <w:rsid w:val="00E26877"/>
    <w:rsid w:val="00F12BC0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89DEAF-85FD-41DB-B0FE-35DF440F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F320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10</cp:revision>
  <cp:lastPrinted>2015-04-16T06:20:00Z</cp:lastPrinted>
  <dcterms:created xsi:type="dcterms:W3CDTF">2013-04-06T20:26:00Z</dcterms:created>
  <dcterms:modified xsi:type="dcterms:W3CDTF">2019-07-29T14:17:00Z</dcterms:modified>
</cp:coreProperties>
</file>