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0F" w:rsidRDefault="00792D0F" w:rsidP="00792D0F">
      <w:pPr>
        <w:pStyle w:val="Heading1"/>
      </w:pPr>
      <w:r>
        <w:t xml:space="preserve">UNIX  -  Quiz #1 v2      Name _________________________   </w:t>
      </w:r>
      <w:r w:rsidR="006D4740">
        <w:t>User</w:t>
      </w:r>
      <w:r>
        <w:t xml:space="preserve">ID _______________  </w:t>
      </w:r>
    </w:p>
    <w:p w:rsidR="00423386" w:rsidRDefault="00423386"/>
    <w:p w:rsidR="006904D6" w:rsidRDefault="006904D6" w:rsidP="006904D6">
      <w:r>
        <w:t>Write the shortest possible command line to accomplish the following tasks.  Any filenames mentioned are in your current directory.</w:t>
      </w:r>
    </w:p>
    <w:p w:rsidR="00423386" w:rsidRDefault="00423386"/>
    <w:p w:rsidR="00A15981" w:rsidRDefault="00A15981">
      <w:pPr>
        <w:numPr>
          <w:ilvl w:val="0"/>
          <w:numId w:val="10"/>
        </w:numPr>
        <w:tabs>
          <w:tab w:val="clear" w:pos="720"/>
          <w:tab w:val="num" w:pos="540"/>
        </w:tabs>
        <w:ind w:left="360"/>
      </w:pPr>
      <w:r>
        <w:t>Display a long listing of information about non-hidden files in the current directory:</w:t>
      </w:r>
    </w:p>
    <w:p w:rsidR="00D0084F" w:rsidRDefault="00D0084F" w:rsidP="00A15981"/>
    <w:p w:rsidR="00A15981" w:rsidRDefault="00A15981">
      <w:pPr>
        <w:numPr>
          <w:ilvl w:val="0"/>
          <w:numId w:val="10"/>
        </w:numPr>
        <w:tabs>
          <w:tab w:val="clear" w:pos="720"/>
          <w:tab w:val="num" w:pos="540"/>
        </w:tabs>
        <w:ind w:left="360"/>
      </w:pPr>
      <w:r>
        <w:t>Display the current time and date according to the server:</w:t>
      </w:r>
    </w:p>
    <w:p w:rsidR="00D0084F" w:rsidRDefault="00D0084F" w:rsidP="00A15981"/>
    <w:p w:rsidR="00A15981" w:rsidRDefault="00A15981">
      <w:pPr>
        <w:numPr>
          <w:ilvl w:val="0"/>
          <w:numId w:val="10"/>
        </w:numPr>
        <w:tabs>
          <w:tab w:val="clear" w:pos="720"/>
          <w:tab w:val="num" w:pos="540"/>
        </w:tabs>
        <w:ind w:left="360"/>
      </w:pPr>
      <w:r>
        <w:t xml:space="preserve">Create an ordinary file called </w:t>
      </w:r>
      <w:r w:rsidRPr="00A15981">
        <w:rPr>
          <w:b/>
        </w:rPr>
        <w:t>assign1</w:t>
      </w:r>
      <w:r>
        <w:t>:</w:t>
      </w:r>
    </w:p>
    <w:p w:rsidR="00D0084F" w:rsidRDefault="00D0084F" w:rsidP="00A15981"/>
    <w:p w:rsidR="002A78F5" w:rsidRDefault="002A78F5" w:rsidP="002A78F5">
      <w:pPr>
        <w:numPr>
          <w:ilvl w:val="0"/>
          <w:numId w:val="10"/>
        </w:numPr>
        <w:tabs>
          <w:tab w:val="clear" w:pos="720"/>
          <w:tab w:val="num" w:pos="540"/>
        </w:tabs>
        <w:ind w:left="360"/>
      </w:pPr>
      <w:r>
        <w:t xml:space="preserve">Delete the file </w:t>
      </w:r>
      <w:r w:rsidRPr="002A78F5">
        <w:rPr>
          <w:b/>
        </w:rPr>
        <w:t>assign1</w:t>
      </w:r>
      <w:r>
        <w:t xml:space="preserve"> that was created above:</w:t>
      </w:r>
    </w:p>
    <w:p w:rsidR="00D0084F" w:rsidRDefault="00D0084F" w:rsidP="002A78F5"/>
    <w:p w:rsidR="00A15981" w:rsidRDefault="00A15981">
      <w:pPr>
        <w:numPr>
          <w:ilvl w:val="0"/>
          <w:numId w:val="10"/>
        </w:numPr>
        <w:tabs>
          <w:tab w:val="clear" w:pos="720"/>
          <w:tab w:val="num" w:pos="540"/>
        </w:tabs>
        <w:ind w:left="360"/>
      </w:pPr>
      <w:r>
        <w:t xml:space="preserve">Rename a file called </w:t>
      </w:r>
      <w:r w:rsidR="002A78F5" w:rsidRPr="002A78F5">
        <w:rPr>
          <w:b/>
        </w:rPr>
        <w:t>examples</w:t>
      </w:r>
      <w:r w:rsidR="002A78F5">
        <w:t xml:space="preserve"> to </w:t>
      </w:r>
      <w:r w:rsidR="002A78F5" w:rsidRPr="002A78F5">
        <w:rPr>
          <w:b/>
        </w:rPr>
        <w:t>samples</w:t>
      </w:r>
      <w:r w:rsidR="002A78F5">
        <w:t>:</w:t>
      </w:r>
    </w:p>
    <w:p w:rsidR="00D0084F" w:rsidRDefault="00D0084F" w:rsidP="002A78F5">
      <w:bookmarkStart w:id="0" w:name="_GoBack"/>
      <w:bookmarkEnd w:id="0"/>
    </w:p>
    <w:p w:rsidR="002A78F5" w:rsidRDefault="002A78F5">
      <w:pPr>
        <w:numPr>
          <w:ilvl w:val="0"/>
          <w:numId w:val="10"/>
        </w:numPr>
        <w:tabs>
          <w:tab w:val="clear" w:pos="720"/>
          <w:tab w:val="num" w:pos="540"/>
        </w:tabs>
        <w:ind w:left="360"/>
      </w:pPr>
      <w:r>
        <w:t>Give the name of the command that will display the differences between two files:</w:t>
      </w:r>
    </w:p>
    <w:p w:rsidR="00024F87" w:rsidRDefault="00024F87" w:rsidP="00024F87"/>
    <w:p w:rsidR="00D0084F" w:rsidRDefault="00D0084F" w:rsidP="00024F87"/>
    <w:p w:rsidR="0049644F" w:rsidRDefault="0049644F" w:rsidP="00024F87"/>
    <w:sectPr w:rsidR="0049644F" w:rsidSect="00A82242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ACB2986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E640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0644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2E4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ED0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9CDA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B4B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C040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5E03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BB0532"/>
    <w:multiLevelType w:val="hybridMultilevel"/>
    <w:tmpl w:val="A64656BA"/>
    <w:lvl w:ilvl="0" w:tplc="3F004E9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DAE0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4897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86A9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7ABE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24AD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589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882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B262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5D36FB"/>
    <w:multiLevelType w:val="hybridMultilevel"/>
    <w:tmpl w:val="37C4A5B4"/>
    <w:lvl w:ilvl="0" w:tplc="57D0353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8C80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C2E5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B8B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AEFC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98C3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C62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E9D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DEF9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97"/>
    <w:rsid w:val="00024F87"/>
    <w:rsid w:val="000767C3"/>
    <w:rsid w:val="002A78F5"/>
    <w:rsid w:val="00321225"/>
    <w:rsid w:val="00423386"/>
    <w:rsid w:val="0049644F"/>
    <w:rsid w:val="004B153B"/>
    <w:rsid w:val="004B7C1A"/>
    <w:rsid w:val="005864D0"/>
    <w:rsid w:val="006904D6"/>
    <w:rsid w:val="006C5F4E"/>
    <w:rsid w:val="006D4740"/>
    <w:rsid w:val="006F5BE4"/>
    <w:rsid w:val="00772C6B"/>
    <w:rsid w:val="00792D0F"/>
    <w:rsid w:val="007B759E"/>
    <w:rsid w:val="00806E6C"/>
    <w:rsid w:val="00856434"/>
    <w:rsid w:val="00902446"/>
    <w:rsid w:val="00905097"/>
    <w:rsid w:val="00992950"/>
    <w:rsid w:val="009E5C7B"/>
    <w:rsid w:val="00A0485E"/>
    <w:rsid w:val="00A15981"/>
    <w:rsid w:val="00A75AD0"/>
    <w:rsid w:val="00A82242"/>
    <w:rsid w:val="00B81661"/>
    <w:rsid w:val="00B92460"/>
    <w:rsid w:val="00C10CC6"/>
    <w:rsid w:val="00C221F4"/>
    <w:rsid w:val="00D0084F"/>
    <w:rsid w:val="00D109E6"/>
    <w:rsid w:val="00E24D92"/>
    <w:rsid w:val="00E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58A25F-1E12-49CB-A8F1-AA014D34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2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2242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82242"/>
    <w:rPr>
      <w:b/>
      <w:bCs/>
    </w:rPr>
  </w:style>
  <w:style w:type="character" w:customStyle="1" w:styleId="Heading1Char">
    <w:name w:val="Heading 1 Char"/>
    <w:basedOn w:val="DefaultParagraphFont"/>
    <w:link w:val="Heading1"/>
    <w:rsid w:val="00792D0F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win7user</cp:lastModifiedBy>
  <cp:revision>3</cp:revision>
  <cp:lastPrinted>2013-09-23T06:24:00Z</cp:lastPrinted>
  <dcterms:created xsi:type="dcterms:W3CDTF">2018-09-28T03:15:00Z</dcterms:created>
  <dcterms:modified xsi:type="dcterms:W3CDTF">2019-06-02T19:57:00Z</dcterms:modified>
</cp:coreProperties>
</file>