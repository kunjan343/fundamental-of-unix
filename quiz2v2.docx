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74" w:rsidRDefault="00B16D74" w:rsidP="00B16D74">
      <w:pPr>
        <w:pStyle w:val="Heading1"/>
      </w:pPr>
      <w:r>
        <w:t xml:space="preserve">UNIX  -  Quiz #2 v2      Name _________________________  UserID _________________  </w:t>
      </w:r>
    </w:p>
    <w:p w:rsidR="00166A15" w:rsidRDefault="00166A15"/>
    <w:p w:rsidR="00166A15" w:rsidRDefault="00166A15">
      <w:pPr>
        <w:numPr>
          <w:ilvl w:val="0"/>
          <w:numId w:val="10"/>
        </w:numPr>
        <w:tabs>
          <w:tab w:val="clear" w:pos="720"/>
          <w:tab w:val="num" w:pos="540"/>
        </w:tabs>
        <w:ind w:left="540" w:hanging="540"/>
      </w:pPr>
      <w:r>
        <w:t xml:space="preserve">Your current path is </w:t>
      </w:r>
      <w:r>
        <w:rPr>
          <w:b/>
          <w:bCs/>
        </w:rPr>
        <w:t>/subjects/biology/section/students/</w:t>
      </w:r>
      <w:r w:rsidR="00281FA2">
        <w:rPr>
          <w:b/>
          <w:bCs/>
        </w:rPr>
        <w:t>marks</w:t>
      </w:r>
      <w:r>
        <w:t xml:space="preserve">.  What </w:t>
      </w:r>
      <w:r w:rsidR="00281FA2">
        <w:t xml:space="preserve">is the parent directory of the </w:t>
      </w:r>
      <w:r>
        <w:rPr>
          <w:b/>
          <w:bCs/>
        </w:rPr>
        <w:t>section</w:t>
      </w:r>
      <w:r>
        <w:t xml:space="preserve"> directory?</w:t>
      </w:r>
    </w:p>
    <w:p w:rsidR="00A86414" w:rsidRDefault="00A86414" w:rsidP="00A86414">
      <w:pPr>
        <w:tabs>
          <w:tab w:val="left" w:pos="1215"/>
        </w:tabs>
        <w:ind w:left="540" w:hanging="540"/>
      </w:pPr>
    </w:p>
    <w:p w:rsidR="00403F15" w:rsidRDefault="00403F15" w:rsidP="00403F15">
      <w:bookmarkStart w:id="0" w:name="OLE_LINK1"/>
      <w:r>
        <w:t>Write the shortest possible command line to accomplish the following tasks.  Any filenames mentioned are in your current di</w:t>
      </w:r>
      <w:r w:rsidR="00B60C53">
        <w:t>rectory, unless otherwise noted.  Underline any capital letters:</w:t>
      </w:r>
    </w:p>
    <w:bookmarkEnd w:id="0"/>
    <w:p w:rsidR="00166A15" w:rsidRDefault="00166A15">
      <w:pPr>
        <w:tabs>
          <w:tab w:val="num" w:pos="540"/>
        </w:tabs>
        <w:ind w:left="540" w:hanging="540"/>
      </w:pPr>
    </w:p>
    <w:p w:rsidR="00166A15" w:rsidRDefault="00166A15">
      <w:pPr>
        <w:numPr>
          <w:ilvl w:val="0"/>
          <w:numId w:val="10"/>
        </w:numPr>
        <w:tabs>
          <w:tab w:val="clear" w:pos="720"/>
          <w:tab w:val="num" w:pos="540"/>
        </w:tabs>
        <w:ind w:left="540" w:hanging="540"/>
      </w:pPr>
      <w:r>
        <w:t>Change to the parent of your current directory:</w:t>
      </w:r>
    </w:p>
    <w:p w:rsidR="00A86414" w:rsidRDefault="00A86414">
      <w:pPr>
        <w:tabs>
          <w:tab w:val="num" w:pos="540"/>
        </w:tabs>
        <w:ind w:left="540" w:hanging="540"/>
      </w:pPr>
    </w:p>
    <w:p w:rsidR="00166A15" w:rsidRDefault="00B16D74">
      <w:pPr>
        <w:numPr>
          <w:ilvl w:val="0"/>
          <w:numId w:val="10"/>
        </w:numPr>
        <w:tabs>
          <w:tab w:val="clear" w:pos="720"/>
          <w:tab w:val="num" w:pos="540"/>
        </w:tabs>
        <w:ind w:left="540" w:hanging="540"/>
      </w:pPr>
      <w:r>
        <w:t xml:space="preserve">Display detailed information about </w:t>
      </w:r>
      <w:r w:rsidRPr="00B16D74">
        <w:rPr>
          <w:b/>
        </w:rPr>
        <w:t>all</w:t>
      </w:r>
      <w:r>
        <w:t xml:space="preserve"> the files in</w:t>
      </w:r>
      <w:r w:rsidR="00166A15">
        <w:t xml:space="preserve"> </w:t>
      </w:r>
      <w:r w:rsidR="00A86414">
        <w:t xml:space="preserve">the directory </w:t>
      </w:r>
      <w:r w:rsidR="00A86414" w:rsidRPr="00281FA2">
        <w:rPr>
          <w:b/>
        </w:rPr>
        <w:t>test</w:t>
      </w:r>
      <w:r w:rsidR="00A86414">
        <w:t xml:space="preserve"> which is within </w:t>
      </w:r>
      <w:r w:rsidR="003F1771">
        <w:t>your</w:t>
      </w:r>
      <w:r w:rsidR="00166A15">
        <w:t xml:space="preserve"> home directory:</w:t>
      </w:r>
    </w:p>
    <w:p w:rsidR="00A86414" w:rsidRDefault="00A86414">
      <w:pPr>
        <w:tabs>
          <w:tab w:val="num" w:pos="540"/>
        </w:tabs>
        <w:ind w:left="540" w:hanging="540"/>
      </w:pPr>
    </w:p>
    <w:p w:rsidR="00166A15" w:rsidRDefault="006E49D3">
      <w:pPr>
        <w:numPr>
          <w:ilvl w:val="0"/>
          <w:numId w:val="10"/>
        </w:numPr>
        <w:tabs>
          <w:tab w:val="clear" w:pos="720"/>
          <w:tab w:val="num" w:pos="540"/>
        </w:tabs>
        <w:ind w:left="540" w:hanging="540"/>
      </w:pPr>
      <w:r>
        <w:t>Copy</w:t>
      </w:r>
      <w:r w:rsidR="00166A15">
        <w:t xml:space="preserve"> all files in </w:t>
      </w:r>
      <w:r w:rsidR="003F1771">
        <w:t>the root</w:t>
      </w:r>
      <w:r w:rsidR="00166A15">
        <w:t xml:space="preserve"> directory, </w:t>
      </w:r>
      <w:r w:rsidR="003F1771">
        <w:t>with names beginning with</w:t>
      </w:r>
      <w:r w:rsidR="00166A15">
        <w:t xml:space="preserve"> "</w:t>
      </w:r>
      <w:r w:rsidR="003F1771">
        <w:rPr>
          <w:b/>
          <w:bCs/>
        </w:rPr>
        <w:t>s</w:t>
      </w:r>
      <w:r w:rsidR="00166A15">
        <w:t xml:space="preserve">", to </w:t>
      </w:r>
      <w:r w:rsidR="003F1771">
        <w:t xml:space="preserve">the home directory of user </w:t>
      </w:r>
      <w:r w:rsidR="003F1771" w:rsidRPr="003F1771">
        <w:rPr>
          <w:b/>
        </w:rPr>
        <w:t>jprof</w:t>
      </w:r>
      <w:r w:rsidR="00166A15">
        <w:t>:</w:t>
      </w:r>
    </w:p>
    <w:p w:rsidR="00A86414" w:rsidRDefault="00A86414">
      <w:pPr>
        <w:tabs>
          <w:tab w:val="num" w:pos="540"/>
        </w:tabs>
        <w:ind w:left="540" w:hanging="540"/>
      </w:pPr>
    </w:p>
    <w:p w:rsidR="00166A15" w:rsidRDefault="00166A15">
      <w:pPr>
        <w:numPr>
          <w:ilvl w:val="0"/>
          <w:numId w:val="10"/>
        </w:numPr>
        <w:tabs>
          <w:tab w:val="clear" w:pos="720"/>
          <w:tab w:val="num" w:pos="540"/>
        </w:tabs>
        <w:ind w:left="540" w:hanging="540"/>
      </w:pPr>
      <w:r>
        <w:t>Delete all non-hidden files in your current directory that end with a digit (number):</w:t>
      </w:r>
    </w:p>
    <w:p w:rsidR="00B16D74" w:rsidRDefault="00B16D74" w:rsidP="00605667">
      <w:bookmarkStart w:id="1" w:name="_GoBack"/>
      <w:bookmarkEnd w:id="1"/>
    </w:p>
    <w:p w:rsidR="003D6C4E" w:rsidRDefault="003D6C4E" w:rsidP="003D6C4E">
      <w:pPr>
        <w:numPr>
          <w:ilvl w:val="0"/>
          <w:numId w:val="10"/>
        </w:numPr>
        <w:tabs>
          <w:tab w:val="clear" w:pos="720"/>
          <w:tab w:val="num" w:pos="540"/>
        </w:tabs>
        <w:ind w:left="540" w:hanging="540"/>
      </w:pPr>
      <w:r>
        <w:t xml:space="preserve">Display file </w:t>
      </w:r>
      <w:r w:rsidR="005E466B">
        <w:rPr>
          <w:b/>
        </w:rPr>
        <w:t>novel2</w:t>
      </w:r>
      <w:r>
        <w:t xml:space="preserve"> in subdirectory </w:t>
      </w:r>
      <w:r w:rsidRPr="003D6C4E">
        <w:rPr>
          <w:b/>
        </w:rPr>
        <w:t>books</w:t>
      </w:r>
      <w:r>
        <w:t>, one screen of information at a time:</w:t>
      </w:r>
    </w:p>
    <w:p w:rsidR="003D6C4E" w:rsidRDefault="003D6C4E" w:rsidP="003D6C4E">
      <w:pPr>
        <w:tabs>
          <w:tab w:val="num" w:pos="540"/>
        </w:tabs>
        <w:ind w:left="540" w:hanging="540"/>
      </w:pPr>
    </w:p>
    <w:p w:rsidR="003D6C4E" w:rsidRDefault="004F3EFC" w:rsidP="003D6C4E">
      <w:pPr>
        <w:tabs>
          <w:tab w:val="num" w:pos="540"/>
        </w:tabs>
        <w:ind w:left="1080" w:hanging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3D6C4E" w:rsidRDefault="003D6C4E" w:rsidP="003D6C4E">
      <w:pPr>
        <w:tabs>
          <w:tab w:val="num" w:pos="540"/>
        </w:tabs>
        <w:ind w:left="540" w:hanging="540"/>
      </w:pPr>
    </w:p>
    <w:p w:rsidR="003D6C4E" w:rsidRDefault="003D6C4E" w:rsidP="003D6C4E">
      <w:pPr>
        <w:tabs>
          <w:tab w:val="num" w:pos="540"/>
        </w:tabs>
        <w:ind w:left="540" w:hanging="540"/>
      </w:pPr>
    </w:p>
    <w:p w:rsidR="003D6C4E" w:rsidRDefault="003D6C4E" w:rsidP="003D6C4E">
      <w:pPr>
        <w:tabs>
          <w:tab w:val="num" w:pos="540"/>
        </w:tabs>
        <w:ind w:left="540" w:hanging="540"/>
      </w:pPr>
    </w:p>
    <w:p w:rsidR="003D6C4E" w:rsidRDefault="003D6C4E" w:rsidP="003D6C4E">
      <w:pPr>
        <w:tabs>
          <w:tab w:val="num" w:pos="540"/>
        </w:tabs>
        <w:ind w:left="540" w:hanging="540"/>
      </w:pPr>
    </w:p>
    <w:p w:rsidR="003D6C4E" w:rsidRDefault="003D6C4E" w:rsidP="003D6C4E">
      <w:pPr>
        <w:tabs>
          <w:tab w:val="num" w:pos="540"/>
        </w:tabs>
        <w:ind w:left="540" w:hanging="540"/>
      </w:pPr>
    </w:p>
    <w:p w:rsidR="00B16D74" w:rsidRDefault="00B16D74" w:rsidP="00605667"/>
    <w:sectPr w:rsidR="00B16D74" w:rsidSect="003309AC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7DE0673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C61B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F2F1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165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984E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6C41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941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8E4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C899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8D7BBE"/>
    <w:multiLevelType w:val="hybridMultilevel"/>
    <w:tmpl w:val="AB10F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903B23"/>
    <w:multiLevelType w:val="multilevel"/>
    <w:tmpl w:val="8642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0D3A5D"/>
    <w:multiLevelType w:val="hybridMultilevel"/>
    <w:tmpl w:val="86422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BB0532"/>
    <w:multiLevelType w:val="hybridMultilevel"/>
    <w:tmpl w:val="A64656BA"/>
    <w:lvl w:ilvl="0" w:tplc="5E96273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728C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A0B9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345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6D7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4AD6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1E1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4EBF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3223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5D36FB"/>
    <w:multiLevelType w:val="hybridMultilevel"/>
    <w:tmpl w:val="37C4A5B4"/>
    <w:lvl w:ilvl="0" w:tplc="D256AAA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BCC0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86D6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782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68BC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4A73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7CEF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D2F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164B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A61E14"/>
    <w:multiLevelType w:val="multilevel"/>
    <w:tmpl w:val="82EC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401EAB"/>
    <w:multiLevelType w:val="hybridMultilevel"/>
    <w:tmpl w:val="10B44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6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0C"/>
    <w:rsid w:val="000E573D"/>
    <w:rsid w:val="00166A15"/>
    <w:rsid w:val="00281FA2"/>
    <w:rsid w:val="003309AC"/>
    <w:rsid w:val="00381A28"/>
    <w:rsid w:val="003D6C4E"/>
    <w:rsid w:val="003F1771"/>
    <w:rsid w:val="003F66F3"/>
    <w:rsid w:val="004014F9"/>
    <w:rsid w:val="00403F15"/>
    <w:rsid w:val="004F3EFC"/>
    <w:rsid w:val="005A7F30"/>
    <w:rsid w:val="005E466B"/>
    <w:rsid w:val="00605667"/>
    <w:rsid w:val="00656730"/>
    <w:rsid w:val="006E49D3"/>
    <w:rsid w:val="007A75E2"/>
    <w:rsid w:val="007B434E"/>
    <w:rsid w:val="008C6ADE"/>
    <w:rsid w:val="009257F0"/>
    <w:rsid w:val="00951AAC"/>
    <w:rsid w:val="009E0793"/>
    <w:rsid w:val="00A86414"/>
    <w:rsid w:val="00AF057B"/>
    <w:rsid w:val="00B16D74"/>
    <w:rsid w:val="00B60C53"/>
    <w:rsid w:val="00BD440C"/>
    <w:rsid w:val="00C63CC1"/>
    <w:rsid w:val="00CA4FB2"/>
    <w:rsid w:val="00CC76F7"/>
    <w:rsid w:val="00E636C3"/>
    <w:rsid w:val="00EC79D5"/>
    <w:rsid w:val="00F3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B5202B-01B1-469E-B2DA-FC2A3CBF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customStyle="1" w:styleId="Heading1Char">
    <w:name w:val="Heading 1 Char"/>
    <w:basedOn w:val="DefaultParagraphFont"/>
    <w:link w:val="Heading1"/>
    <w:rsid w:val="00B16D74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win7user</cp:lastModifiedBy>
  <cp:revision>3</cp:revision>
  <cp:lastPrinted>2013-09-27T03:41:00Z</cp:lastPrinted>
  <dcterms:created xsi:type="dcterms:W3CDTF">2019-06-10T01:21:00Z</dcterms:created>
  <dcterms:modified xsi:type="dcterms:W3CDTF">2019-06-10T01:23:00Z</dcterms:modified>
</cp:coreProperties>
</file>