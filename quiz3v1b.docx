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5E6" w:rsidRDefault="00B015E6" w:rsidP="00B015E6">
      <w:pPr>
        <w:pStyle w:val="Heading1"/>
      </w:pPr>
      <w:bookmarkStart w:id="0" w:name="_GoBack"/>
      <w:bookmarkEnd w:id="0"/>
      <w:r>
        <w:t xml:space="preserve">UNIX  -  Quiz #3 v1      Name _________________________  UserID _________________  </w:t>
      </w:r>
    </w:p>
    <w:p w:rsidR="00C57E25" w:rsidRDefault="00C57E25"/>
    <w:p w:rsidR="00C57E25" w:rsidRDefault="00C57E25">
      <w:bookmarkStart w:id="1" w:name="OLE_LINK1"/>
      <w:r>
        <w:t>Write the shortest possible command line to accomplish the following tasks.  Any filenames mentioned are in your current directory.</w:t>
      </w:r>
    </w:p>
    <w:bookmarkEnd w:id="1"/>
    <w:p w:rsidR="00C57E25" w:rsidRDefault="00C57E25"/>
    <w:p w:rsidR="00945702" w:rsidRDefault="007E3256" w:rsidP="00945702">
      <w:pPr>
        <w:numPr>
          <w:ilvl w:val="0"/>
          <w:numId w:val="12"/>
        </w:numPr>
        <w:tabs>
          <w:tab w:val="clear" w:pos="720"/>
          <w:tab w:val="num" w:pos="-720"/>
        </w:tabs>
        <w:ind w:left="360"/>
      </w:pPr>
      <w:r w:rsidRPr="004D3E68">
        <w:t xml:space="preserve">Place </w:t>
      </w:r>
      <w:r w:rsidR="00945702" w:rsidRPr="004D3E68">
        <w:t xml:space="preserve">the first 8 lines in the file called </w:t>
      </w:r>
      <w:r w:rsidRPr="004D3E68">
        <w:t>f2 into a file called</w:t>
      </w:r>
      <w:r>
        <w:rPr>
          <w:b/>
        </w:rPr>
        <w:t xml:space="preserve"> file1</w:t>
      </w:r>
      <w:r w:rsidR="00945702">
        <w:t>.</w:t>
      </w:r>
    </w:p>
    <w:p w:rsidR="00945702" w:rsidRDefault="00945702" w:rsidP="00945702">
      <w:pPr>
        <w:tabs>
          <w:tab w:val="num" w:pos="-720"/>
        </w:tabs>
        <w:ind w:left="360" w:hanging="360"/>
      </w:pPr>
    </w:p>
    <w:p w:rsidR="00945702" w:rsidRDefault="007E3256" w:rsidP="00945702">
      <w:pPr>
        <w:numPr>
          <w:ilvl w:val="0"/>
          <w:numId w:val="12"/>
        </w:numPr>
        <w:tabs>
          <w:tab w:val="clear" w:pos="720"/>
          <w:tab w:val="num" w:pos="-720"/>
        </w:tabs>
        <w:ind w:left="360"/>
      </w:pPr>
      <w:r>
        <w:t>Find</w:t>
      </w:r>
      <w:r w:rsidR="00945702">
        <w:t xml:space="preserve"> </w:t>
      </w:r>
      <w:r>
        <w:t>the</w:t>
      </w:r>
      <w:r w:rsidR="00945702">
        <w:t xml:space="preserve"> lines in the file called </w:t>
      </w:r>
      <w:r w:rsidR="00945702">
        <w:rPr>
          <w:b/>
        </w:rPr>
        <w:t>f2</w:t>
      </w:r>
      <w:r w:rsidR="00945702">
        <w:t xml:space="preserve"> that contain the string "printf", </w:t>
      </w:r>
      <w:r>
        <w:t>displaying only the number of those lines</w:t>
      </w:r>
      <w:r w:rsidR="00945702">
        <w:t>.</w:t>
      </w:r>
    </w:p>
    <w:p w:rsidR="00945702" w:rsidRDefault="00945702" w:rsidP="00945702">
      <w:pPr>
        <w:tabs>
          <w:tab w:val="num" w:pos="-720"/>
        </w:tabs>
        <w:ind w:left="360" w:hanging="360"/>
      </w:pPr>
    </w:p>
    <w:p w:rsidR="008E12A2" w:rsidRPr="007D7744" w:rsidRDefault="008E12A2" w:rsidP="004D3E68">
      <w:pPr>
        <w:numPr>
          <w:ilvl w:val="0"/>
          <w:numId w:val="12"/>
        </w:numPr>
        <w:tabs>
          <w:tab w:val="clear" w:pos="720"/>
          <w:tab w:val="num" w:pos="0"/>
        </w:tabs>
        <w:ind w:left="360"/>
      </w:pPr>
      <w:r>
        <w:t>Set the permissions on directory "dir1" so that the owner has full permissions,  the group has write and execute, and others have read only (octal)</w:t>
      </w:r>
      <w:r>
        <w:rPr>
          <w:b/>
          <w:bCs/>
        </w:rPr>
        <w:t>:</w:t>
      </w:r>
    </w:p>
    <w:p w:rsidR="008E12A2" w:rsidRPr="007D7744" w:rsidRDefault="008E12A2" w:rsidP="008E12A2"/>
    <w:p w:rsidR="0014713E" w:rsidRDefault="0014713E" w:rsidP="004D3E68">
      <w:pPr>
        <w:numPr>
          <w:ilvl w:val="0"/>
          <w:numId w:val="12"/>
        </w:numPr>
        <w:tabs>
          <w:tab w:val="clear" w:pos="720"/>
          <w:tab w:val="num" w:pos="0"/>
        </w:tabs>
        <w:ind w:left="360"/>
      </w:pPr>
      <w:r>
        <w:t>Remove the permissions required to ensure that the group is not able to read or write the file called "file1" (symbolic) :</w:t>
      </w:r>
    </w:p>
    <w:p w:rsidR="0014713E" w:rsidRDefault="0014713E" w:rsidP="0014713E"/>
    <w:p w:rsidR="00945702" w:rsidRPr="00CC110A" w:rsidRDefault="00945702" w:rsidP="004D3E68">
      <w:pPr>
        <w:numPr>
          <w:ilvl w:val="0"/>
          <w:numId w:val="12"/>
        </w:numPr>
        <w:tabs>
          <w:tab w:val="clear" w:pos="720"/>
          <w:tab w:val="num" w:pos="0"/>
        </w:tabs>
        <w:ind w:left="360"/>
      </w:pPr>
      <w:r>
        <w:t xml:space="preserve">Set the default permissions for newly created directories so that the owner has full permissions, the group has read and execute, and others have write only: </w:t>
      </w:r>
    </w:p>
    <w:p w:rsidR="00945702" w:rsidRDefault="00945702" w:rsidP="00945702">
      <w:pPr>
        <w:tabs>
          <w:tab w:val="num" w:pos="-720"/>
        </w:tabs>
        <w:ind w:left="360" w:hanging="360"/>
      </w:pPr>
    </w:p>
    <w:p w:rsidR="00945702" w:rsidRDefault="00945702" w:rsidP="00945702">
      <w:pPr>
        <w:numPr>
          <w:ilvl w:val="0"/>
          <w:numId w:val="12"/>
        </w:numPr>
        <w:tabs>
          <w:tab w:val="clear" w:pos="720"/>
        </w:tabs>
        <w:ind w:left="360"/>
      </w:pPr>
      <w:r>
        <w:t>The following commands have been entered:</w:t>
      </w:r>
    </w:p>
    <w:p w:rsidR="00945702" w:rsidRDefault="00945702" w:rsidP="00945702"/>
    <w:p w:rsidR="00945702" w:rsidRDefault="00945702" w:rsidP="00945702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 </w:t>
      </w:r>
      <w:r w:rsidRPr="006F73CB">
        <w:rPr>
          <w:rFonts w:ascii="Courier New" w:hAnsi="Courier New" w:cs="Courier New"/>
          <w:b/>
        </w:rPr>
        <w:t>who</w:t>
      </w:r>
    </w:p>
    <w:p w:rsidR="00945702" w:rsidRDefault="00945702" w:rsidP="00945702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lczegel     pts/5       Feb 08 23:43    (Quebec-HSE-ppp36)</w:t>
      </w:r>
    </w:p>
    <w:p w:rsidR="00945702" w:rsidRDefault="00945702" w:rsidP="00945702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dsrybnik    pts/7       Feb 08 21:24    (CPE0080c8cea48b-)</w:t>
      </w:r>
    </w:p>
    <w:p w:rsidR="00945702" w:rsidRDefault="00945702" w:rsidP="00945702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leung       pts/8       Feb 05 10:21    (142.204.249.182)</w:t>
      </w:r>
    </w:p>
    <w:p w:rsidR="00945702" w:rsidRDefault="00945702" w:rsidP="00945702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dmovshov    pts/12      Feb 08 13:04    (CPE00045a9c6009-)</w:t>
      </w:r>
    </w:p>
    <w:p w:rsidR="00945702" w:rsidRDefault="00945702" w:rsidP="00945702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 </w:t>
      </w:r>
      <w:r w:rsidRPr="006F73CB">
        <w:rPr>
          <w:rFonts w:ascii="Courier New" w:hAnsi="Courier New" w:cs="Courier New"/>
          <w:b/>
        </w:rPr>
        <w:t>who | sort | tail -1 &gt; who.sorted</w:t>
      </w:r>
    </w:p>
    <w:p w:rsidR="00945702" w:rsidRDefault="00945702" w:rsidP="00945702">
      <w:pPr>
        <w:ind w:left="720"/>
      </w:pPr>
    </w:p>
    <w:p w:rsidR="00945702" w:rsidRDefault="00945702" w:rsidP="00945702">
      <w:pPr>
        <w:ind w:left="360"/>
      </w:pPr>
      <w:r>
        <w:rPr>
          <w:b/>
          <w:bCs/>
        </w:rPr>
        <w:t>who.sorted</w:t>
      </w:r>
      <w:r>
        <w:t xml:space="preserve"> now contains (circle the correct answer):</w:t>
      </w:r>
    </w:p>
    <w:p w:rsidR="00945702" w:rsidRDefault="00945702" w:rsidP="00945702">
      <w:pPr>
        <w:ind w:left="360"/>
      </w:pPr>
    </w:p>
    <w:p w:rsidR="00945702" w:rsidRDefault="00945702" w:rsidP="00945702">
      <w:pPr>
        <w:numPr>
          <w:ilvl w:val="0"/>
          <w:numId w:val="11"/>
        </w:numPr>
        <w:tabs>
          <w:tab w:val="clear" w:pos="1440"/>
        </w:tabs>
        <w:ind w:left="1260" w:hanging="90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lczegel     pts/5       Feb 08 23:43    (Quebec-HSE-ppp36)</w:t>
      </w:r>
    </w:p>
    <w:p w:rsidR="00945702" w:rsidRDefault="00945702" w:rsidP="00945702">
      <w:pPr>
        <w:numPr>
          <w:ilvl w:val="0"/>
          <w:numId w:val="11"/>
        </w:numPr>
        <w:tabs>
          <w:tab w:val="clear" w:pos="1440"/>
        </w:tabs>
        <w:ind w:left="1260" w:hanging="90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dsrybnik    pts/7       Feb 08 21:24    (CPE0080c8cea48b-)</w:t>
      </w:r>
    </w:p>
    <w:p w:rsidR="00945702" w:rsidRPr="00975056" w:rsidRDefault="00945702" w:rsidP="00945702">
      <w:pPr>
        <w:numPr>
          <w:ilvl w:val="0"/>
          <w:numId w:val="11"/>
        </w:numPr>
        <w:tabs>
          <w:tab w:val="clear" w:pos="1440"/>
        </w:tabs>
        <w:ind w:left="1260" w:hanging="900"/>
        <w:rPr>
          <w:rFonts w:ascii="Courier New" w:hAnsi="Courier New" w:cs="Courier New"/>
        </w:rPr>
      </w:pPr>
      <w:r w:rsidRPr="00975056">
        <w:rPr>
          <w:rFonts w:ascii="Courier New" w:hAnsi="Courier New" w:cs="Courier New"/>
        </w:rPr>
        <w:t xml:space="preserve"> leung       pts/8       Feb 05 10:21    (142.204.249.182)</w:t>
      </w:r>
    </w:p>
    <w:p w:rsidR="00945702" w:rsidRDefault="00945702" w:rsidP="00945702">
      <w:pPr>
        <w:numPr>
          <w:ilvl w:val="0"/>
          <w:numId w:val="11"/>
        </w:numPr>
        <w:tabs>
          <w:tab w:val="clear" w:pos="1440"/>
        </w:tabs>
        <w:ind w:left="1260" w:hanging="90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dmovshov    pts/12      Feb 08 13:04    (CPE00045a9c6009-)</w:t>
      </w:r>
    </w:p>
    <w:p w:rsidR="00945702" w:rsidRDefault="00945702" w:rsidP="00945702">
      <w:pPr>
        <w:rPr>
          <w:rFonts w:ascii="Courier New" w:hAnsi="Courier New" w:cs="Courier New"/>
        </w:rPr>
      </w:pPr>
    </w:p>
    <w:p w:rsidR="008C12D6" w:rsidRDefault="008C12D6" w:rsidP="00245FBF">
      <w:pPr>
        <w:tabs>
          <w:tab w:val="num" w:pos="540"/>
        </w:tabs>
      </w:pPr>
    </w:p>
    <w:sectPr w:rsidR="008C12D6">
      <w:pgSz w:w="12240" w:h="15840"/>
      <w:pgMar w:top="720" w:right="720" w:bottom="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912C7F"/>
    <w:multiLevelType w:val="hybridMultilevel"/>
    <w:tmpl w:val="312CCA20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1EE1777"/>
    <w:multiLevelType w:val="hybridMultilevel"/>
    <w:tmpl w:val="BE6CE9A4"/>
    <w:lvl w:ilvl="0" w:tplc="AC3C017E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BB2C5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DACB97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41AD1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CE141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1B8A52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FAD6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35A832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9180D5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95A5795"/>
    <w:multiLevelType w:val="hybridMultilevel"/>
    <w:tmpl w:val="A634AD76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A2A3D82"/>
    <w:multiLevelType w:val="hybridMultilevel"/>
    <w:tmpl w:val="D10068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EED0595"/>
    <w:multiLevelType w:val="hybridMultilevel"/>
    <w:tmpl w:val="A2C62D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1BB0532"/>
    <w:multiLevelType w:val="hybridMultilevel"/>
    <w:tmpl w:val="A64656BA"/>
    <w:lvl w:ilvl="0" w:tplc="4A54FD68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558C99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2C6840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332E7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88AD8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AF05F3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6E8CF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D4D1E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46FE5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2893EED"/>
    <w:multiLevelType w:val="hybridMultilevel"/>
    <w:tmpl w:val="8716C6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95D36FB"/>
    <w:multiLevelType w:val="hybridMultilevel"/>
    <w:tmpl w:val="37C4A5B4"/>
    <w:lvl w:ilvl="0" w:tplc="79F2B674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E4840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20668B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7FE2C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36E30B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3DA8A5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3B624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CE6205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11C3F8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8401EAB"/>
    <w:multiLevelType w:val="hybridMultilevel"/>
    <w:tmpl w:val="6DFAAE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0721CEA"/>
    <w:multiLevelType w:val="hybridMultilevel"/>
    <w:tmpl w:val="F79EFCA2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77A37F78"/>
    <w:multiLevelType w:val="hybridMultilevel"/>
    <w:tmpl w:val="2752D1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9114A68"/>
    <w:multiLevelType w:val="hybridMultilevel"/>
    <w:tmpl w:val="80E8CE4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6"/>
  </w:num>
  <w:num w:numId="5">
    <w:abstractNumId w:val="2"/>
  </w:num>
  <w:num w:numId="6">
    <w:abstractNumId w:val="11"/>
  </w:num>
  <w:num w:numId="7">
    <w:abstractNumId w:val="4"/>
  </w:num>
  <w:num w:numId="8">
    <w:abstractNumId w:val="3"/>
  </w:num>
  <w:num w:numId="9">
    <w:abstractNumId w:val="0"/>
  </w:num>
  <w:num w:numId="10">
    <w:abstractNumId w:val="8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C1F"/>
    <w:rsid w:val="00014A7D"/>
    <w:rsid w:val="000D7634"/>
    <w:rsid w:val="0014713E"/>
    <w:rsid w:val="001724DD"/>
    <w:rsid w:val="00192878"/>
    <w:rsid w:val="001E3948"/>
    <w:rsid w:val="00220BF2"/>
    <w:rsid w:val="002416AB"/>
    <w:rsid w:val="00245FBF"/>
    <w:rsid w:val="002622D2"/>
    <w:rsid w:val="00297686"/>
    <w:rsid w:val="002E6A82"/>
    <w:rsid w:val="003652A3"/>
    <w:rsid w:val="003F7180"/>
    <w:rsid w:val="0043446A"/>
    <w:rsid w:val="00465DBD"/>
    <w:rsid w:val="00484479"/>
    <w:rsid w:val="004D3E68"/>
    <w:rsid w:val="004E01BA"/>
    <w:rsid w:val="0050044C"/>
    <w:rsid w:val="005127EF"/>
    <w:rsid w:val="00513C0A"/>
    <w:rsid w:val="0052331B"/>
    <w:rsid w:val="005675DF"/>
    <w:rsid w:val="005C1C1F"/>
    <w:rsid w:val="005D1D2E"/>
    <w:rsid w:val="0062659D"/>
    <w:rsid w:val="00663974"/>
    <w:rsid w:val="006C3390"/>
    <w:rsid w:val="007105FF"/>
    <w:rsid w:val="00726413"/>
    <w:rsid w:val="00755C33"/>
    <w:rsid w:val="007D7744"/>
    <w:rsid w:val="007E3256"/>
    <w:rsid w:val="00860B23"/>
    <w:rsid w:val="008C12D6"/>
    <w:rsid w:val="008E12A2"/>
    <w:rsid w:val="0091098C"/>
    <w:rsid w:val="00926D03"/>
    <w:rsid w:val="00945702"/>
    <w:rsid w:val="00975056"/>
    <w:rsid w:val="009D0392"/>
    <w:rsid w:val="00A56E0A"/>
    <w:rsid w:val="00A64DDC"/>
    <w:rsid w:val="00A71459"/>
    <w:rsid w:val="00AC7AF5"/>
    <w:rsid w:val="00AD5016"/>
    <w:rsid w:val="00B015E6"/>
    <w:rsid w:val="00B02D02"/>
    <w:rsid w:val="00B14C26"/>
    <w:rsid w:val="00B540D9"/>
    <w:rsid w:val="00B64967"/>
    <w:rsid w:val="00BF30DA"/>
    <w:rsid w:val="00C57E25"/>
    <w:rsid w:val="00CA0DD8"/>
    <w:rsid w:val="00CC110A"/>
    <w:rsid w:val="00D12783"/>
    <w:rsid w:val="00D640CE"/>
    <w:rsid w:val="00D7605A"/>
    <w:rsid w:val="00D85EBB"/>
    <w:rsid w:val="00DB4F9E"/>
    <w:rsid w:val="00DC7000"/>
    <w:rsid w:val="00DD6C52"/>
    <w:rsid w:val="00E00C59"/>
    <w:rsid w:val="00F01C28"/>
    <w:rsid w:val="00F44B61"/>
    <w:rsid w:val="00FD7A8D"/>
    <w:rsid w:val="00FF5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750CF6A-C45B-4E13-B1AC-564771F16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outlineLvl w:val="0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b/>
      <w:bCs/>
    </w:rPr>
  </w:style>
  <w:style w:type="character" w:customStyle="1" w:styleId="Heading1Char">
    <w:name w:val="Heading 1 Char"/>
    <w:basedOn w:val="DefaultParagraphFont"/>
    <w:link w:val="Heading1"/>
    <w:rsid w:val="00B015E6"/>
    <w:rPr>
      <w:b/>
      <w:bCs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Norm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UNX122 Sections H and I  -  Quiz #1</vt:lpstr>
    </vt:vector>
  </TitlesOfParts>
  <Company>Seneca College</Company>
  <LinksUpToDate>false</LinksUpToDate>
  <CharactersWithSpaces>1454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UNX122 Sections H and I  -  Quiz #1</dc:title>
  <dc:creator>Computer Studies</dc:creator>
  <cp:lastModifiedBy>win7user</cp:lastModifiedBy>
  <cp:revision>2</cp:revision>
  <cp:lastPrinted>2015-06-10T04:28:00Z</cp:lastPrinted>
  <dcterms:created xsi:type="dcterms:W3CDTF">2019-06-06T15:12:00Z</dcterms:created>
  <dcterms:modified xsi:type="dcterms:W3CDTF">2019-06-06T15:12:00Z</dcterms:modified>
</cp:coreProperties>
</file>