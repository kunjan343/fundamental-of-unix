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5BD" w:rsidRDefault="00D505B2" w:rsidP="007145BD">
      <w:pPr>
        <w:pStyle w:val="Heading1"/>
      </w:pPr>
      <w:r>
        <w:t>UNIX  -  Quiz #4</w:t>
      </w:r>
      <w:r w:rsidR="007145BD">
        <w:t xml:space="preserve"> v2      Name _________________________  UserID _________________  </w:t>
      </w:r>
    </w:p>
    <w:p w:rsidR="00044067" w:rsidRDefault="00044067"/>
    <w:p w:rsidR="0026273D" w:rsidRPr="0026273D" w:rsidRDefault="0026273D" w:rsidP="0026273D">
      <w:pPr>
        <w:pStyle w:val="BodyText"/>
        <w:rPr>
          <w:b w:val="0"/>
        </w:rPr>
      </w:pPr>
      <w:r w:rsidRPr="0026273D">
        <w:rPr>
          <w:b w:val="0"/>
        </w:rPr>
        <w:t xml:space="preserve">Here is a listing of the script </w:t>
      </w:r>
      <w:r w:rsidR="00B67C4C">
        <w:t>furniture</w:t>
      </w:r>
      <w:r w:rsidRPr="0026273D">
        <w:rPr>
          <w:b w:val="0"/>
        </w:rPr>
        <w:t>:</w:t>
      </w:r>
    </w:p>
    <w:p w:rsidR="0026273D" w:rsidRDefault="0026273D" w:rsidP="0026273D">
      <w:pPr>
        <w:pStyle w:val="BodyText"/>
      </w:pP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$ cat </w:t>
      </w:r>
      <w:r w:rsidR="005A71B4">
        <w:rPr>
          <w:rFonts w:ascii="Courier New" w:hAnsi="Courier New" w:cs="Courier New"/>
        </w:rPr>
        <w:t>furniture</w:t>
      </w:r>
    </w:p>
    <w:p w:rsidR="005A71B4" w:rsidRDefault="005A71B4" w:rsidP="005A71B4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$3</w:t>
      </w:r>
    </w:p>
    <w:p w:rsidR="005A71B4" w:rsidRPr="0026273D" w:rsidRDefault="005A71B4" w:rsidP="005A71B4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$1</w:t>
      </w:r>
    </w:p>
    <w:p w:rsidR="005A71B4" w:rsidRPr="0026273D" w:rsidRDefault="005A71B4" w:rsidP="005A71B4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if [ </w:t>
      </w:r>
      <w:r>
        <w:rPr>
          <w:rFonts w:ascii="Courier New" w:hAnsi="Courier New" w:cs="Courier New"/>
        </w:rPr>
        <w:t>"$1" != "$2"</w:t>
      </w:r>
      <w:r w:rsidRPr="0026273D">
        <w:rPr>
          <w:rFonts w:ascii="Courier New" w:hAnsi="Courier New" w:cs="Courier New"/>
        </w:rPr>
        <w:t xml:space="preserve"> ]</w:t>
      </w:r>
    </w:p>
    <w:p w:rsidR="005A71B4" w:rsidRPr="0026273D" w:rsidRDefault="005A71B4" w:rsidP="005A71B4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then echo "Messa</w:t>
      </w:r>
      <w:r w:rsidR="005B62A4">
        <w:rPr>
          <w:rFonts w:ascii="Courier New" w:hAnsi="Courier New" w:cs="Courier New"/>
        </w:rPr>
        <w:t>ge 5</w:t>
      </w:r>
      <w:r>
        <w:rPr>
          <w:rFonts w:ascii="Courier New" w:hAnsi="Courier New" w:cs="Courier New"/>
        </w:rPr>
        <w:t>"</w:t>
      </w:r>
    </w:p>
    <w:p w:rsidR="005A71B4" w:rsidRPr="0026273D" w:rsidRDefault="005A71B4" w:rsidP="005A71B4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     e</w:t>
      </w:r>
      <w:r w:rsidR="005B62A4">
        <w:rPr>
          <w:rFonts w:ascii="Courier New" w:hAnsi="Courier New" w:cs="Courier New"/>
        </w:rPr>
        <w:t>xit 4</w:t>
      </w:r>
    </w:p>
    <w:p w:rsidR="005A71B4" w:rsidRDefault="005A71B4" w:rsidP="005A71B4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>fi</w:t>
      </w:r>
    </w:p>
    <w:p w:rsidR="005A71B4" w:rsidRDefault="005A71B4" w:rsidP="005A71B4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shift</w:t>
      </w:r>
    </w:p>
    <w:p w:rsidR="005A71B4" w:rsidRPr="0026273D" w:rsidRDefault="005A71B4" w:rsidP="005A71B4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[ $# </w:t>
      </w:r>
      <w:r w:rsidR="005B62A4">
        <w:rPr>
          <w:rFonts w:ascii="Courier New" w:hAnsi="Courier New" w:cs="Courier New"/>
        </w:rPr>
        <w:t>-gt 2</w:t>
      </w:r>
      <w:r w:rsidRPr="0026273D">
        <w:rPr>
          <w:rFonts w:ascii="Courier New" w:hAnsi="Courier New" w:cs="Courier New"/>
        </w:rPr>
        <w:t xml:space="preserve"> ]</w:t>
      </w:r>
    </w:p>
    <w:p w:rsidR="005A71B4" w:rsidRDefault="00670EBF" w:rsidP="005A71B4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echo "Message 3</w:t>
      </w:r>
      <w:r w:rsidR="005A71B4">
        <w:rPr>
          <w:rFonts w:ascii="Courier New" w:hAnsi="Courier New" w:cs="Courier New"/>
        </w:rPr>
        <w:t>"</w:t>
      </w:r>
    </w:p>
    <w:p w:rsidR="005A71B4" w:rsidRPr="0026273D" w:rsidRDefault="005B62A4" w:rsidP="005A71B4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exit 2</w:t>
      </w:r>
    </w:p>
    <w:p w:rsidR="005A71B4" w:rsidRPr="0026273D" w:rsidRDefault="005A71B4" w:rsidP="005A71B4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>fi</w:t>
      </w:r>
    </w:p>
    <w:p w:rsidR="005A71B4" w:rsidRPr="0026273D" w:rsidRDefault="005B62A4" w:rsidP="005A71B4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1</w:t>
      </w:r>
    </w:p>
    <w:p w:rsidR="005A71B4" w:rsidRDefault="005A71B4" w:rsidP="005A71B4">
      <w:pPr>
        <w:pStyle w:val="BodyText"/>
      </w:pPr>
    </w:p>
    <w:p w:rsidR="005A71B4" w:rsidRPr="00150CBD" w:rsidRDefault="005A71B4" w:rsidP="005A71B4">
      <w:pPr>
        <w:outlineLvl w:val="0"/>
      </w:pPr>
      <w:r w:rsidRPr="00150CBD">
        <w:t>Show the result displayed upon entering each of the following</w:t>
      </w:r>
      <w:r>
        <w:t>, in the order shown</w:t>
      </w:r>
      <w:r w:rsidRPr="00150CBD">
        <w:t>:</w:t>
      </w:r>
    </w:p>
    <w:p w:rsidR="005A71B4" w:rsidRDefault="005A71B4" w:rsidP="005A71B4">
      <w:pPr>
        <w:outlineLvl w:val="0"/>
        <w:rPr>
          <w:rFonts w:ascii="Courier New" w:hAnsi="Courier New"/>
        </w:rPr>
      </w:pPr>
    </w:p>
    <w:p w:rsidR="005A71B4" w:rsidRDefault="005A71B4" w:rsidP="005A71B4">
      <w:pPr>
        <w:outlineLvl w:val="0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670EBF">
        <w:rPr>
          <w:rFonts w:ascii="Courier New" w:hAnsi="Courier New"/>
          <w:b/>
        </w:rPr>
        <w:t>furniture</w:t>
      </w:r>
      <w:r>
        <w:rPr>
          <w:rFonts w:ascii="Courier New" w:hAnsi="Courier New"/>
          <w:b/>
        </w:rPr>
        <w:t xml:space="preserve"> table table chair sofa</w:t>
      </w:r>
      <w:r w:rsidR="00543231">
        <w:rPr>
          <w:rFonts w:ascii="Courier New" w:hAnsi="Courier New"/>
          <w:b/>
        </w:rPr>
        <w:t xml:space="preserve"> </w:t>
      </w:r>
    </w:p>
    <w:p w:rsidR="005A71B4" w:rsidRDefault="005A71B4" w:rsidP="005A71B4">
      <w:pPr>
        <w:ind w:right="-18"/>
        <w:rPr>
          <w:rFonts w:ascii="Courier New" w:hAnsi="Courier New"/>
        </w:rPr>
      </w:pPr>
    </w:p>
    <w:p w:rsidR="005A71B4" w:rsidRPr="00A04CF6" w:rsidRDefault="005A71B4" w:rsidP="005A71B4">
      <w:pPr>
        <w:rPr>
          <w:rFonts w:ascii="Courier New" w:hAnsi="Courier New" w:cs="Courier New"/>
          <w:b/>
        </w:rPr>
      </w:pPr>
      <w:r w:rsidRPr="00A04CF6">
        <w:rPr>
          <w:rFonts w:ascii="Courier New" w:hAnsi="Courier New" w:cs="Courier New"/>
          <w:b/>
        </w:rPr>
        <w:t>$ echo $?</w:t>
      </w:r>
    </w:p>
    <w:p w:rsidR="005A71B4" w:rsidRDefault="005A71B4" w:rsidP="005A71B4"/>
    <w:p w:rsidR="005A71B4" w:rsidRDefault="005A71B4" w:rsidP="005A71B4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670EBF">
        <w:rPr>
          <w:rFonts w:ascii="Courier New" w:hAnsi="Courier New"/>
          <w:b/>
        </w:rPr>
        <w:t>furniture</w:t>
      </w:r>
      <w:r>
        <w:rPr>
          <w:rFonts w:ascii="Courier New" w:hAnsi="Courier New"/>
          <w:b/>
        </w:rPr>
        <w:t xml:space="preserve"> chair sofa ta</w:t>
      </w:r>
      <w:r w:rsidR="00670EBF">
        <w:rPr>
          <w:rFonts w:ascii="Courier New" w:hAnsi="Courier New"/>
          <w:b/>
        </w:rPr>
        <w:t>b</w:t>
      </w:r>
      <w:r>
        <w:rPr>
          <w:rFonts w:ascii="Courier New" w:hAnsi="Courier New"/>
          <w:b/>
        </w:rPr>
        <w:t>le</w:t>
      </w:r>
    </w:p>
    <w:p w:rsidR="005A71B4" w:rsidRDefault="005A71B4" w:rsidP="005A71B4">
      <w:pPr>
        <w:ind w:right="-18"/>
        <w:rPr>
          <w:rFonts w:ascii="Courier New" w:hAnsi="Courier New"/>
        </w:rPr>
      </w:pPr>
      <w:bookmarkStart w:id="0" w:name="_GoBack"/>
      <w:bookmarkEnd w:id="0"/>
    </w:p>
    <w:p w:rsidR="005A71B4" w:rsidRPr="00A04CF6" w:rsidRDefault="005A71B4" w:rsidP="005A71B4">
      <w:pPr>
        <w:rPr>
          <w:rFonts w:ascii="Courier New" w:hAnsi="Courier New" w:cs="Courier New"/>
          <w:b/>
        </w:rPr>
      </w:pPr>
      <w:r w:rsidRPr="00A04CF6">
        <w:rPr>
          <w:rFonts w:ascii="Courier New" w:hAnsi="Courier New" w:cs="Courier New"/>
          <w:b/>
        </w:rPr>
        <w:t>$ echo $?</w:t>
      </w:r>
    </w:p>
    <w:p w:rsidR="005A71B4" w:rsidRPr="00BB5AEB" w:rsidRDefault="005A71B4" w:rsidP="005A71B4">
      <w:pPr>
        <w:rPr>
          <w:rFonts w:ascii="Courier New" w:hAnsi="Courier New" w:cs="Courier New"/>
          <w:b/>
          <w:u w:val="single"/>
        </w:rPr>
      </w:pPr>
    </w:p>
    <w:p w:rsidR="005A71B4" w:rsidRDefault="00A804E2" w:rsidP="005A71B4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</w:t>
      </w:r>
    </w:p>
    <w:p w:rsidR="00304C70" w:rsidRDefault="00304C70"/>
    <w:sectPr w:rsidR="00304C70">
      <w:pgSz w:w="12240" w:h="15840"/>
      <w:pgMar w:top="100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DEF04D9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566A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6CD7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F2D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294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C8C3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EE8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44C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27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01845"/>
    <w:multiLevelType w:val="hybridMultilevel"/>
    <w:tmpl w:val="707CC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B3F61"/>
    <w:multiLevelType w:val="hybridMultilevel"/>
    <w:tmpl w:val="B87056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B41F94"/>
    <w:multiLevelType w:val="multilevel"/>
    <w:tmpl w:val="3DE2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B0540"/>
    <w:multiLevelType w:val="hybridMultilevel"/>
    <w:tmpl w:val="3DE29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BB0532"/>
    <w:multiLevelType w:val="hybridMultilevel"/>
    <w:tmpl w:val="A64656BA"/>
    <w:lvl w:ilvl="0" w:tplc="B4B62F1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46C7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F209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14C1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0C5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A83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421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4A7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6C55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BB28A5"/>
    <w:multiLevelType w:val="hybridMultilevel"/>
    <w:tmpl w:val="2026BCDA"/>
    <w:lvl w:ilvl="0" w:tplc="3516EB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D36FB"/>
    <w:multiLevelType w:val="hybridMultilevel"/>
    <w:tmpl w:val="37C4A5B4"/>
    <w:lvl w:ilvl="0" w:tplc="2BFE206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9E26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34C5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58B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1084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4445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34C1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2C7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069C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7A367B"/>
    <w:multiLevelType w:val="multilevel"/>
    <w:tmpl w:val="70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59460D"/>
    <w:multiLevelType w:val="hybridMultilevel"/>
    <w:tmpl w:val="8BE2D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79267EB"/>
    <w:multiLevelType w:val="hybridMultilevel"/>
    <w:tmpl w:val="A4582C4A"/>
    <w:lvl w:ilvl="0" w:tplc="4EEE5998">
      <w:start w:val="1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0D444C"/>
    <w:multiLevelType w:val="hybridMultilevel"/>
    <w:tmpl w:val="B240E1B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013990"/>
    <w:multiLevelType w:val="hybridMultilevel"/>
    <w:tmpl w:val="90A22C2A"/>
    <w:lvl w:ilvl="0" w:tplc="C798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18"/>
  </w:num>
  <w:num w:numId="7">
    <w:abstractNumId w:val="7"/>
  </w:num>
  <w:num w:numId="8">
    <w:abstractNumId w:val="5"/>
  </w:num>
  <w:num w:numId="9">
    <w:abstractNumId w:val="0"/>
  </w:num>
  <w:num w:numId="10">
    <w:abstractNumId w:val="14"/>
  </w:num>
  <w:num w:numId="11">
    <w:abstractNumId w:val="4"/>
  </w:num>
  <w:num w:numId="12">
    <w:abstractNumId w:val="20"/>
  </w:num>
  <w:num w:numId="13">
    <w:abstractNumId w:val="16"/>
  </w:num>
  <w:num w:numId="14">
    <w:abstractNumId w:val="8"/>
  </w:num>
  <w:num w:numId="15">
    <w:abstractNumId w:val="2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C0"/>
    <w:rsid w:val="00044067"/>
    <w:rsid w:val="00150CBD"/>
    <w:rsid w:val="00254468"/>
    <w:rsid w:val="0026273D"/>
    <w:rsid w:val="00304C70"/>
    <w:rsid w:val="00357682"/>
    <w:rsid w:val="003A0E1E"/>
    <w:rsid w:val="003D6B2F"/>
    <w:rsid w:val="004448CC"/>
    <w:rsid w:val="004B5748"/>
    <w:rsid w:val="00543231"/>
    <w:rsid w:val="005622C2"/>
    <w:rsid w:val="00590119"/>
    <w:rsid w:val="005A71B4"/>
    <w:rsid w:val="005B62A4"/>
    <w:rsid w:val="005F3495"/>
    <w:rsid w:val="0065223A"/>
    <w:rsid w:val="00670EBF"/>
    <w:rsid w:val="00676585"/>
    <w:rsid w:val="006E4275"/>
    <w:rsid w:val="007145BD"/>
    <w:rsid w:val="00736515"/>
    <w:rsid w:val="007A44B0"/>
    <w:rsid w:val="00892FB6"/>
    <w:rsid w:val="008E0BC0"/>
    <w:rsid w:val="00910E73"/>
    <w:rsid w:val="0095780A"/>
    <w:rsid w:val="00983191"/>
    <w:rsid w:val="009923D5"/>
    <w:rsid w:val="00993A89"/>
    <w:rsid w:val="009E7B4E"/>
    <w:rsid w:val="009F3C68"/>
    <w:rsid w:val="00A62002"/>
    <w:rsid w:val="00A804E2"/>
    <w:rsid w:val="00B14F2E"/>
    <w:rsid w:val="00B67C4C"/>
    <w:rsid w:val="00BD1464"/>
    <w:rsid w:val="00CE53E4"/>
    <w:rsid w:val="00D4571F"/>
    <w:rsid w:val="00D505B2"/>
    <w:rsid w:val="00D57E36"/>
    <w:rsid w:val="00DA64AD"/>
    <w:rsid w:val="00DC0265"/>
    <w:rsid w:val="00E26877"/>
    <w:rsid w:val="00EC6C1B"/>
    <w:rsid w:val="00EF6885"/>
    <w:rsid w:val="00F61ABE"/>
    <w:rsid w:val="00FB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F29CFF1-51A6-429A-A197-E0BF0C79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83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145BD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win7user</cp:lastModifiedBy>
  <cp:revision>4</cp:revision>
  <cp:lastPrinted>2014-03-16T20:47:00Z</cp:lastPrinted>
  <dcterms:created xsi:type="dcterms:W3CDTF">2017-12-07T19:24:00Z</dcterms:created>
  <dcterms:modified xsi:type="dcterms:W3CDTF">2019-03-27T20:17:00Z</dcterms:modified>
</cp:coreProperties>
</file>