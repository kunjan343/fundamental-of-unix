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64" w:rsidRDefault="00A8043A">
      <w:pPr>
        <w:pStyle w:val="Heading1"/>
      </w:pPr>
      <w:r>
        <w:t>UNIX</w:t>
      </w:r>
      <w:r w:rsidR="00000132">
        <w:t xml:space="preserve">  </w:t>
      </w:r>
      <w:r w:rsidR="00191B3F">
        <w:t>Practice Quiz B</w:t>
      </w:r>
    </w:p>
    <w:p w:rsidR="009C2F64" w:rsidRDefault="009C2F64"/>
    <w:p w:rsidR="009C2F64" w:rsidRDefault="009C2F64">
      <w:r>
        <w:t xml:space="preserve">A file called "zoo" is in your current directory.  Fields are place-of-origin, classification, animal, year-of-birth, sex, and name, with a varying number of spaces between the fields.  Here are </w:t>
      </w:r>
      <w:r>
        <w:rPr>
          <w:b/>
          <w:bCs/>
          <w:u w:val="single"/>
        </w:rPr>
        <w:t>some</w:t>
      </w:r>
      <w:r>
        <w:t xml:space="preserve"> of the records in "zoo ":</w:t>
      </w:r>
    </w:p>
    <w:p w:rsidR="009C2F64" w:rsidRDefault="009C2F64"/>
    <w:p w:rsidR="009C2F64" w:rsidRDefault="009C2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Niger         Mammal      Lion        1998    Female    Sheba</w:t>
      </w:r>
    </w:p>
    <w:p w:rsidR="009C2F64" w:rsidRDefault="009C2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Florida       Reptile     Alligator   2001    Female    Fluffy</w:t>
      </w:r>
    </w:p>
    <w:p w:rsidR="009C2F64" w:rsidRDefault="009C2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India         Mammal      Tiger       1995    Male      Stripes</w:t>
      </w:r>
    </w:p>
    <w:p w:rsidR="009C2F64" w:rsidRDefault="009C2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Alaska        Mammal      </w:t>
      </w:r>
      <w:proofErr w:type="spellStart"/>
      <w:r>
        <w:rPr>
          <w:rFonts w:ascii="Courier New" w:hAnsi="Courier New" w:cs="Courier New"/>
        </w:rPr>
        <w:t>Malemute</w:t>
      </w:r>
      <w:proofErr w:type="spellEnd"/>
      <w:r>
        <w:rPr>
          <w:rFonts w:ascii="Courier New" w:hAnsi="Courier New" w:cs="Courier New"/>
        </w:rPr>
        <w:t xml:space="preserve">    2003    Female    Snowy</w:t>
      </w:r>
    </w:p>
    <w:p w:rsidR="009C2F64" w:rsidRDefault="009C2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Malaysia      Mammal      Elephant    1987    Female    Tiny</w:t>
      </w:r>
    </w:p>
    <w:p w:rsidR="009C2F64" w:rsidRDefault="009C2F64">
      <w:pPr>
        <w:rPr>
          <w:rFonts w:ascii="Courier New" w:hAnsi="Courier New" w:cs="Courier New"/>
        </w:rPr>
      </w:pPr>
    </w:p>
    <w:p w:rsidR="009C2F64" w:rsidRDefault="009C2F64">
      <w:r>
        <w:t>Using the records shown in “zoo” above, show the output displayed by each of the following commands:</w:t>
      </w:r>
    </w:p>
    <w:p w:rsidR="009C2F64" w:rsidRDefault="009C2F64"/>
    <w:p w:rsidR="009C2F64" w:rsidRDefault="009C2F64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sed</w:t>
      </w:r>
      <w:proofErr w:type="spellEnd"/>
      <w:r>
        <w:rPr>
          <w:rFonts w:ascii="Courier New" w:hAnsi="Courier New" w:cs="Courier New"/>
        </w:rPr>
        <w:t xml:space="preserve"> '</w:t>
      </w:r>
      <w:r w:rsidR="003F5F8E">
        <w:rPr>
          <w:rFonts w:ascii="Courier New" w:hAnsi="Courier New" w:cs="Courier New"/>
        </w:rPr>
        <w:t>/Mammal/ d</w:t>
      </w:r>
      <w:r>
        <w:rPr>
          <w:rFonts w:ascii="Courier New" w:hAnsi="Courier New" w:cs="Courier New"/>
        </w:rPr>
        <w:t>' zoo</w:t>
      </w:r>
    </w:p>
    <w:p w:rsidR="00DC1FAE" w:rsidRDefault="00DC1FAE" w:rsidP="00CF6271">
      <w:pPr>
        <w:rPr>
          <w:rFonts w:ascii="Courier New" w:hAnsi="Courier New" w:cs="Courier New"/>
        </w:rPr>
      </w:pPr>
    </w:p>
    <w:p w:rsidR="009C2F64" w:rsidRPr="00CB3458" w:rsidRDefault="009C2F64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lang w:val="fr-CA"/>
        </w:rPr>
      </w:pPr>
      <w:proofErr w:type="spellStart"/>
      <w:proofErr w:type="gramStart"/>
      <w:r w:rsidRPr="00CB3458">
        <w:rPr>
          <w:rFonts w:ascii="Courier New" w:hAnsi="Courier New" w:cs="Courier New"/>
          <w:lang w:val="fr-CA"/>
        </w:rPr>
        <w:t>sed</w:t>
      </w:r>
      <w:proofErr w:type="spellEnd"/>
      <w:proofErr w:type="gramEnd"/>
      <w:r w:rsidRPr="00CB3458">
        <w:rPr>
          <w:rFonts w:ascii="Courier New" w:hAnsi="Courier New" w:cs="Courier New"/>
          <w:lang w:val="fr-CA"/>
        </w:rPr>
        <w:t xml:space="preserve"> </w:t>
      </w:r>
      <w:r w:rsidR="003F5F8E" w:rsidRPr="00CB3458">
        <w:rPr>
          <w:rFonts w:ascii="Courier New" w:hAnsi="Courier New" w:cs="Courier New"/>
          <w:lang w:val="fr-CA"/>
        </w:rPr>
        <w:t>–n '/</w:t>
      </w:r>
      <w:r w:rsidR="00704B5E" w:rsidRPr="00CB3458">
        <w:rPr>
          <w:rFonts w:ascii="Courier New" w:hAnsi="Courier New" w:cs="Courier New"/>
          <w:lang w:val="fr-CA"/>
        </w:rPr>
        <w:t>^[M</w:t>
      </w:r>
      <w:r w:rsidR="00EF4DB3" w:rsidRPr="00CB3458">
        <w:rPr>
          <w:rFonts w:ascii="Courier New" w:hAnsi="Courier New" w:cs="Courier New"/>
          <w:lang w:val="fr-CA"/>
        </w:rPr>
        <w:t>-T]</w:t>
      </w:r>
      <w:r w:rsidR="003F5F8E" w:rsidRPr="00CB3458">
        <w:rPr>
          <w:rFonts w:ascii="Courier New" w:hAnsi="Courier New" w:cs="Courier New"/>
          <w:lang w:val="fr-CA"/>
        </w:rPr>
        <w:t>/ p</w:t>
      </w:r>
      <w:r w:rsidRPr="00CB3458">
        <w:rPr>
          <w:rFonts w:ascii="Courier New" w:hAnsi="Courier New" w:cs="Courier New"/>
          <w:lang w:val="fr-CA"/>
        </w:rPr>
        <w:t>' zoo</w:t>
      </w:r>
    </w:p>
    <w:p w:rsidR="00CF6271" w:rsidRPr="00CB3458" w:rsidRDefault="00CF6271" w:rsidP="00CF6271">
      <w:pPr>
        <w:rPr>
          <w:rFonts w:ascii="Courier New" w:hAnsi="Courier New" w:cs="Courier New"/>
          <w:lang w:val="fr-CA"/>
        </w:rPr>
      </w:pPr>
    </w:p>
    <w:p w:rsidR="00DC1FAE" w:rsidRDefault="00EF4DB3" w:rsidP="00DC1FA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awk</w:t>
      </w:r>
      <w:proofErr w:type="spellEnd"/>
      <w:r>
        <w:rPr>
          <w:rFonts w:ascii="Courier New" w:hAnsi="Courier New" w:cs="Courier New"/>
        </w:rPr>
        <w:t xml:space="preserve"> '$6</w:t>
      </w:r>
      <w:r w:rsidR="00DC1F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="00DC1F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"S</w:t>
      </w:r>
      <w:r w:rsidR="00704B5E">
        <w:rPr>
          <w:rFonts w:ascii="Courier New" w:hAnsi="Courier New" w:cs="Courier New"/>
        </w:rPr>
        <w:t>now</w:t>
      </w:r>
      <w:r>
        <w:rPr>
          <w:rFonts w:ascii="Courier New" w:hAnsi="Courier New" w:cs="Courier New"/>
        </w:rPr>
        <w:t>y"</w:t>
      </w:r>
      <w:r w:rsidR="00DC1FAE">
        <w:rPr>
          <w:rFonts w:ascii="Courier New" w:hAnsi="Courier New" w:cs="Courier New"/>
        </w:rPr>
        <w:t>' zoo</w:t>
      </w:r>
    </w:p>
    <w:p w:rsidR="00DC1FAE" w:rsidRDefault="00DC1FAE" w:rsidP="00DC1FAE">
      <w:pPr>
        <w:rPr>
          <w:rFonts w:ascii="Courier New" w:hAnsi="Courier New" w:cs="Courier New"/>
        </w:rPr>
      </w:pPr>
    </w:p>
    <w:p w:rsidR="00DC1FAE" w:rsidRDefault="00DA663B" w:rsidP="00DC1FA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awk</w:t>
      </w:r>
      <w:proofErr w:type="spellEnd"/>
      <w:r>
        <w:rPr>
          <w:rFonts w:ascii="Courier New" w:hAnsi="Courier New" w:cs="Courier New"/>
        </w:rPr>
        <w:t xml:space="preserve"> 'NR == 2, NR == 3 {print $4}' zoo | </w:t>
      </w:r>
      <w:proofErr w:type="spellStart"/>
      <w:r>
        <w:rPr>
          <w:rFonts w:ascii="Courier New" w:hAnsi="Courier New" w:cs="Courier New"/>
        </w:rPr>
        <w:t>sed</w:t>
      </w:r>
      <w:proofErr w:type="spellEnd"/>
      <w:r>
        <w:rPr>
          <w:rFonts w:ascii="Courier New" w:hAnsi="Courier New" w:cs="Courier New"/>
        </w:rPr>
        <w:t xml:space="preserve"> 's/</w:t>
      </w:r>
      <w:r w:rsidR="000060C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/</w:t>
      </w:r>
      <w:r w:rsidR="000060C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/g'</w:t>
      </w:r>
    </w:p>
    <w:p w:rsidR="00DC1FAE" w:rsidRDefault="00DC1FAE" w:rsidP="00DC1FAE">
      <w:pPr>
        <w:rPr>
          <w:rFonts w:ascii="Courier New" w:hAnsi="Courier New" w:cs="Courier New"/>
        </w:rPr>
      </w:pPr>
      <w:bookmarkStart w:id="0" w:name="_GoBack"/>
      <w:bookmarkEnd w:id="0"/>
    </w:p>
    <w:p w:rsidR="00CF6271" w:rsidRDefault="00CF6271" w:rsidP="00CF6271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Cs w:val="22"/>
        </w:rPr>
        <w:t>sed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r w:rsidR="00704B5E">
        <w:rPr>
          <w:rFonts w:ascii="Courier New" w:hAnsi="Courier New" w:cs="Courier New"/>
          <w:szCs w:val="22"/>
        </w:rPr>
        <w:t>'</w:t>
      </w:r>
      <w:r>
        <w:rPr>
          <w:rFonts w:ascii="Courier New" w:hAnsi="Courier New" w:cs="Courier New"/>
          <w:szCs w:val="22"/>
        </w:rPr>
        <w:t>s/Mammal/Animal/' zoo</w:t>
      </w:r>
      <w:r w:rsidR="00704B5E">
        <w:rPr>
          <w:rFonts w:ascii="Courier New" w:hAnsi="Courier New" w:cs="Courier New"/>
          <w:szCs w:val="22"/>
        </w:rPr>
        <w:t xml:space="preserve"> | </w:t>
      </w:r>
      <w:proofErr w:type="spellStart"/>
      <w:r w:rsidR="00704B5E">
        <w:rPr>
          <w:rFonts w:ascii="Courier New" w:hAnsi="Courier New" w:cs="Courier New"/>
          <w:szCs w:val="22"/>
        </w:rPr>
        <w:t>sed</w:t>
      </w:r>
      <w:proofErr w:type="spellEnd"/>
      <w:r w:rsidR="00704B5E">
        <w:rPr>
          <w:rFonts w:ascii="Courier New" w:hAnsi="Courier New" w:cs="Courier New"/>
          <w:szCs w:val="22"/>
        </w:rPr>
        <w:t xml:space="preserve"> –n '2,4 p'</w:t>
      </w:r>
    </w:p>
    <w:p w:rsidR="009C2F64" w:rsidRDefault="009C2F64">
      <w:pPr>
        <w:rPr>
          <w:rFonts w:ascii="Courier New" w:hAnsi="Courier New" w:cs="Courier New"/>
        </w:rPr>
      </w:pPr>
    </w:p>
    <w:p w:rsidR="00DC1FAE" w:rsidRPr="00DC1FAE" w:rsidRDefault="00BB5B16" w:rsidP="00DC1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C1FAE" w:rsidRPr="00DC1FAE" w:rsidRDefault="00BB5B16" w:rsidP="00DC1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C1FAE" w:rsidRPr="00DC1FAE" w:rsidRDefault="00BB5B16" w:rsidP="00DC1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C1FAE" w:rsidRDefault="00DC1FAE" w:rsidP="00DC1FAE">
      <w:pPr>
        <w:rPr>
          <w:rFonts w:ascii="Courier New" w:hAnsi="Courier New" w:cs="Courier New"/>
        </w:rPr>
      </w:pPr>
    </w:p>
    <w:p w:rsidR="00DC1FAE" w:rsidRPr="00DC1FAE" w:rsidRDefault="00DC1FAE">
      <w:pPr>
        <w:rPr>
          <w:rFonts w:ascii="Courier New" w:hAnsi="Courier New" w:cs="Courier New"/>
        </w:rPr>
      </w:pPr>
    </w:p>
    <w:sectPr w:rsidR="00DC1FAE" w:rsidRPr="00DC1FAE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45C2A04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D6CD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4650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3E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2B4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78D0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922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1411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480D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7876FE"/>
    <w:multiLevelType w:val="hybridMultilevel"/>
    <w:tmpl w:val="06683B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192B81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BB0532"/>
    <w:multiLevelType w:val="hybridMultilevel"/>
    <w:tmpl w:val="A64656BA"/>
    <w:lvl w:ilvl="0" w:tplc="B928B5D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08E3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E49C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820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C1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123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4D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86E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EC0D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5602E6B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1B83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0CF0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36A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06CD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6AEF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00B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84C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869A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8459BA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368E1"/>
    <w:multiLevelType w:val="hybridMultilevel"/>
    <w:tmpl w:val="8B6E6BA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013990"/>
    <w:multiLevelType w:val="hybridMultilevel"/>
    <w:tmpl w:val="3D3A2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18"/>
  </w:num>
  <w:num w:numId="7">
    <w:abstractNumId w:val="8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19"/>
  </w:num>
  <w:num w:numId="13">
    <w:abstractNumId w:val="16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7541"/>
    <w:rsid w:val="00000132"/>
    <w:rsid w:val="000060C3"/>
    <w:rsid w:val="00076FC2"/>
    <w:rsid w:val="00191B3F"/>
    <w:rsid w:val="003F5F8E"/>
    <w:rsid w:val="004F7541"/>
    <w:rsid w:val="00704B5E"/>
    <w:rsid w:val="007D3BDA"/>
    <w:rsid w:val="00967F1C"/>
    <w:rsid w:val="009C2F64"/>
    <w:rsid w:val="00A8043A"/>
    <w:rsid w:val="00B50E15"/>
    <w:rsid w:val="00BB5B16"/>
    <w:rsid w:val="00CB3458"/>
    <w:rsid w:val="00CF6271"/>
    <w:rsid w:val="00D20917"/>
    <w:rsid w:val="00DA663B"/>
    <w:rsid w:val="00DC1FAE"/>
    <w:rsid w:val="00E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98C69F-695F-4270-ACE0-BE423153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147FE-D1FB-485D-A78B-D8A4F4FD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5</cp:revision>
  <cp:lastPrinted>2015-04-16T06:21:00Z</cp:lastPrinted>
  <dcterms:created xsi:type="dcterms:W3CDTF">2014-12-03T06:37:00Z</dcterms:created>
  <dcterms:modified xsi:type="dcterms:W3CDTF">2019-07-29T14:13:00Z</dcterms:modified>
</cp:coreProperties>
</file>