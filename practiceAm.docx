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67" w:rsidRDefault="006A3DAB">
      <w:pPr>
        <w:pStyle w:val="Heading1"/>
      </w:pPr>
      <w:r>
        <w:t>UNIX</w:t>
      </w:r>
      <w:r w:rsidR="0052085C">
        <w:t xml:space="preserve"> Practice Quiz A</w:t>
      </w:r>
    </w:p>
    <w:p w:rsidR="00044067" w:rsidRDefault="00044067"/>
    <w:p w:rsidR="00044067" w:rsidRDefault="00044067">
      <w:pPr>
        <w:rPr>
          <w:szCs w:val="22"/>
        </w:rPr>
      </w:pPr>
      <w:r>
        <w:rPr>
          <w:szCs w:val="22"/>
        </w:rPr>
        <w:t xml:space="preserve">A file called "zoo" is in your current directory.  Fields are place-of-origin, classification, animal, year-of-birth, sex, and name, with a varying number of spaces between the fields.  Here are </w:t>
      </w:r>
      <w:r>
        <w:rPr>
          <w:b/>
          <w:bCs/>
          <w:szCs w:val="22"/>
          <w:u w:val="single"/>
        </w:rPr>
        <w:t>some</w:t>
      </w:r>
      <w:r>
        <w:rPr>
          <w:szCs w:val="22"/>
        </w:rPr>
        <w:t xml:space="preserve"> of the records in "zoo ":</w:t>
      </w:r>
    </w:p>
    <w:p w:rsidR="00044067" w:rsidRDefault="00044067">
      <w:pPr>
        <w:rPr>
          <w:szCs w:val="22"/>
        </w:rPr>
      </w:pPr>
    </w:p>
    <w:p w:rsidR="00044067" w:rsidRDefault="00044067">
      <w:pPr>
        <w:rPr>
          <w:rFonts w:ascii="Courier New" w:hAnsi="Courier New" w:cs="Courier New"/>
          <w:szCs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Courier New" w:hAnsi="Courier New" w:cs="Courier New"/>
              <w:szCs w:val="22"/>
            </w:rPr>
            <w:t>China</w:t>
          </w:r>
        </w:smartTag>
      </w:smartTag>
      <w:r>
        <w:rPr>
          <w:rFonts w:ascii="Courier New" w:hAnsi="Courier New" w:cs="Courier New"/>
          <w:szCs w:val="22"/>
        </w:rPr>
        <w:t xml:space="preserve">         Mammal      Panda       2001    Male      Yan</w:t>
      </w:r>
    </w:p>
    <w:p w:rsidR="00044067" w:rsidRDefault="00044067">
      <w:pPr>
        <w:rPr>
          <w:rFonts w:ascii="Courier New" w:hAnsi="Courier New" w:cs="Courier New"/>
          <w:szCs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Courier New" w:hAnsi="Courier New" w:cs="Courier New"/>
              <w:szCs w:val="22"/>
            </w:rPr>
            <w:t>Australia</w:t>
          </w:r>
        </w:smartTag>
      </w:smartTag>
      <w:r>
        <w:rPr>
          <w:rFonts w:ascii="Courier New" w:hAnsi="Courier New" w:cs="Courier New"/>
          <w:szCs w:val="22"/>
        </w:rPr>
        <w:t xml:space="preserve">     Marsupial   Kangaroo    1999    Male      Jumpy</w:t>
      </w:r>
    </w:p>
    <w:p w:rsidR="00044067" w:rsidRDefault="00044067">
      <w:pPr>
        <w:rPr>
          <w:rFonts w:ascii="Courier New" w:hAnsi="Courier New" w:cs="Courier New"/>
          <w:szCs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Courier New" w:hAnsi="Courier New" w:cs="Courier New"/>
              <w:szCs w:val="22"/>
            </w:rPr>
            <w:t>Philippines</w:t>
          </w:r>
        </w:smartTag>
      </w:smartTag>
      <w:r>
        <w:rPr>
          <w:rFonts w:ascii="Courier New" w:hAnsi="Courier New" w:cs="Courier New"/>
          <w:szCs w:val="22"/>
        </w:rPr>
        <w:t xml:space="preserve">   Bird        Parrot      1962    Female    Squawky</w:t>
      </w:r>
    </w:p>
    <w:p w:rsidR="00044067" w:rsidRDefault="00044067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Indiana       Mammal      </w:t>
      </w:r>
      <w:r w:rsidR="000472E3">
        <w:rPr>
          <w:rFonts w:ascii="Courier New" w:hAnsi="Courier New" w:cs="Courier New"/>
          <w:szCs w:val="22"/>
        </w:rPr>
        <w:t xml:space="preserve">Mole   </w:t>
      </w:r>
      <w:r>
        <w:rPr>
          <w:rFonts w:ascii="Courier New" w:hAnsi="Courier New" w:cs="Courier New"/>
          <w:szCs w:val="22"/>
        </w:rPr>
        <w:t xml:space="preserve">     2006    Female    Tiny-Hugs</w:t>
      </w:r>
    </w:p>
    <w:p w:rsidR="00044067" w:rsidRDefault="00044067">
      <w:pPr>
        <w:rPr>
          <w:rFonts w:ascii="Courier New" w:hAnsi="Courier New" w:cs="Courier New"/>
          <w:szCs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Courier New" w:hAnsi="Courier New" w:cs="Courier New"/>
              <w:szCs w:val="22"/>
            </w:rPr>
            <w:t>Italy</w:t>
          </w:r>
        </w:smartTag>
      </w:smartTag>
      <w:r>
        <w:rPr>
          <w:rFonts w:ascii="Courier New" w:hAnsi="Courier New" w:cs="Courier New"/>
          <w:szCs w:val="22"/>
        </w:rPr>
        <w:t xml:space="preserve">         Reptile     Viper       1999    Male      Hugs</w:t>
      </w:r>
    </w:p>
    <w:p w:rsidR="00044067" w:rsidRDefault="00044067">
      <w:pPr>
        <w:rPr>
          <w:rFonts w:ascii="Courier New" w:hAnsi="Courier New" w:cs="Courier New"/>
          <w:szCs w:val="22"/>
        </w:rPr>
      </w:pPr>
    </w:p>
    <w:p w:rsidR="00044067" w:rsidRDefault="00044067">
      <w:pPr>
        <w:rPr>
          <w:szCs w:val="22"/>
        </w:rPr>
      </w:pPr>
      <w:r>
        <w:rPr>
          <w:szCs w:val="22"/>
        </w:rPr>
        <w:t xml:space="preserve">Using "zoo" and the </w:t>
      </w:r>
      <w:proofErr w:type="spellStart"/>
      <w:r w:rsidRPr="00E0268A">
        <w:rPr>
          <w:b/>
          <w:bCs/>
          <w:szCs w:val="22"/>
        </w:rPr>
        <w:t>grep</w:t>
      </w:r>
      <w:proofErr w:type="spellEnd"/>
      <w:r>
        <w:rPr>
          <w:szCs w:val="22"/>
        </w:rPr>
        <w:t xml:space="preserve"> command, </w:t>
      </w:r>
      <w:proofErr w:type="gramStart"/>
      <w:r>
        <w:rPr>
          <w:szCs w:val="22"/>
        </w:rPr>
        <w:t>write  the</w:t>
      </w:r>
      <w:proofErr w:type="gramEnd"/>
      <w:r>
        <w:rPr>
          <w:szCs w:val="22"/>
        </w:rPr>
        <w:t xml:space="preserve"> simplest regular expres</w:t>
      </w:r>
      <w:r w:rsidR="00856AA1">
        <w:rPr>
          <w:szCs w:val="22"/>
        </w:rPr>
        <w:t>sions to satisfy the following</w:t>
      </w:r>
      <w:r>
        <w:rPr>
          <w:szCs w:val="22"/>
        </w:rPr>
        <w:t>:</w:t>
      </w:r>
    </w:p>
    <w:p w:rsidR="00044067" w:rsidRDefault="00044067">
      <w:pPr>
        <w:rPr>
          <w:szCs w:val="22"/>
        </w:rPr>
      </w:pPr>
    </w:p>
    <w:p w:rsidR="00044067" w:rsidRDefault="0084713F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Cs w:val="22"/>
        </w:rPr>
      </w:pPr>
      <w:r>
        <w:t>Display all records containing the digit "2" followed by at least 3 consecutive digits</w:t>
      </w:r>
      <w:r w:rsidR="00044067">
        <w:rPr>
          <w:szCs w:val="22"/>
        </w:rPr>
        <w:t>:</w:t>
      </w:r>
    </w:p>
    <w:p w:rsidR="00044067" w:rsidRDefault="00044067">
      <w:pPr>
        <w:rPr>
          <w:szCs w:val="22"/>
        </w:rPr>
      </w:pPr>
    </w:p>
    <w:p w:rsidR="00044067" w:rsidRDefault="00044067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Cs w:val="22"/>
        </w:rPr>
      </w:pPr>
      <w:r>
        <w:rPr>
          <w:szCs w:val="22"/>
        </w:rPr>
        <w:t xml:space="preserve">Display all records with the </w:t>
      </w:r>
      <w:r w:rsidR="0084713F">
        <w:t>characters "Reptile" followed later in the record by "Female", ignoring case:</w:t>
      </w:r>
    </w:p>
    <w:p w:rsidR="0084713F" w:rsidRDefault="0084713F">
      <w:pPr>
        <w:rPr>
          <w:szCs w:val="22"/>
        </w:rPr>
      </w:pPr>
    </w:p>
    <w:p w:rsidR="0084713F" w:rsidRDefault="0084713F" w:rsidP="0084713F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>Display the count of those records beginning with the character  "C":</w:t>
      </w:r>
    </w:p>
    <w:p w:rsidR="00044067" w:rsidRDefault="00044067">
      <w:pPr>
        <w:rPr>
          <w:szCs w:val="22"/>
        </w:rPr>
      </w:pPr>
    </w:p>
    <w:p w:rsidR="0084713F" w:rsidRDefault="0084713F" w:rsidP="0084713F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>Display only records not containing any of the characters  "N", "n", or "A":</w:t>
      </w:r>
    </w:p>
    <w:p w:rsidR="0084713F" w:rsidRDefault="0084713F" w:rsidP="0084713F">
      <w:pPr>
        <w:rPr>
          <w:rFonts w:ascii="Courier New" w:hAnsi="Courier New" w:cs="Courier New"/>
          <w:szCs w:val="22"/>
        </w:rPr>
      </w:pPr>
    </w:p>
    <w:p w:rsidR="00044067" w:rsidRDefault="00044067">
      <w:pPr>
        <w:rPr>
          <w:szCs w:val="22"/>
        </w:rPr>
      </w:pPr>
      <w:r>
        <w:rPr>
          <w:szCs w:val="22"/>
        </w:rPr>
        <w:t>Using the records shown in "zoo" above, show the output displayed by each of the following commands (</w:t>
      </w:r>
      <w:r w:rsidR="00D57E36">
        <w:rPr>
          <w:szCs w:val="22"/>
        </w:rPr>
        <w:t xml:space="preserve">first two fields </w:t>
      </w:r>
      <w:r w:rsidR="0063143C">
        <w:rPr>
          <w:szCs w:val="22"/>
        </w:rPr>
        <w:t xml:space="preserve">of each record </w:t>
      </w:r>
      <w:r w:rsidR="00D57E36">
        <w:rPr>
          <w:szCs w:val="22"/>
        </w:rPr>
        <w:t>are</w:t>
      </w:r>
      <w:r>
        <w:rPr>
          <w:szCs w:val="22"/>
        </w:rPr>
        <w:t xml:space="preserve"> sufficient):</w:t>
      </w:r>
    </w:p>
    <w:p w:rsidR="00044067" w:rsidRDefault="00044067">
      <w:pPr>
        <w:rPr>
          <w:szCs w:val="22"/>
        </w:rPr>
      </w:pPr>
    </w:p>
    <w:p w:rsidR="0065223A" w:rsidRDefault="000472E3" w:rsidP="0065223A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grep</w:t>
      </w:r>
      <w:proofErr w:type="spellEnd"/>
      <w:r>
        <w:rPr>
          <w:rFonts w:ascii="Courier New" w:hAnsi="Courier New" w:cs="Courier New"/>
          <w:szCs w:val="22"/>
        </w:rPr>
        <w:t xml:space="preserve"> '^[</w:t>
      </w:r>
      <w:r w:rsidR="0027352E">
        <w:rPr>
          <w:rFonts w:ascii="Courier New" w:hAnsi="Courier New" w:cs="Courier New"/>
          <w:szCs w:val="22"/>
        </w:rPr>
        <w:t>^</w:t>
      </w:r>
      <w:r>
        <w:rPr>
          <w:rFonts w:ascii="Courier New" w:hAnsi="Courier New" w:cs="Courier New"/>
          <w:szCs w:val="22"/>
        </w:rPr>
        <w:t>A-M].*P'</w:t>
      </w:r>
      <w:r w:rsidR="0065223A">
        <w:rPr>
          <w:rFonts w:ascii="Courier New" w:hAnsi="Courier New" w:cs="Courier New"/>
          <w:szCs w:val="22"/>
        </w:rPr>
        <w:t xml:space="preserve"> zoo</w:t>
      </w:r>
    </w:p>
    <w:p w:rsidR="0084713F" w:rsidRDefault="0084713F" w:rsidP="0065223A">
      <w:pPr>
        <w:rPr>
          <w:rFonts w:ascii="Courier New" w:hAnsi="Courier New" w:cs="Courier New"/>
          <w:szCs w:val="22"/>
        </w:rPr>
      </w:pPr>
      <w:bookmarkStart w:id="0" w:name="_GoBack"/>
      <w:bookmarkEnd w:id="0"/>
    </w:p>
    <w:p w:rsidR="0065223A" w:rsidRDefault="000472E3" w:rsidP="0065223A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grep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r w:rsidR="0027352E">
        <w:rPr>
          <w:rFonts w:ascii="Courier New" w:hAnsi="Courier New" w:cs="Courier New"/>
          <w:szCs w:val="22"/>
        </w:rPr>
        <w:t>'^[^1]*$</w:t>
      </w:r>
      <w:r>
        <w:rPr>
          <w:rFonts w:ascii="Courier New" w:hAnsi="Courier New" w:cs="Courier New"/>
          <w:szCs w:val="22"/>
        </w:rPr>
        <w:t>'</w:t>
      </w:r>
      <w:r w:rsidR="0065223A">
        <w:rPr>
          <w:rFonts w:ascii="Courier New" w:hAnsi="Courier New" w:cs="Courier New"/>
          <w:szCs w:val="22"/>
        </w:rPr>
        <w:t xml:space="preserve"> zoo</w:t>
      </w:r>
    </w:p>
    <w:p w:rsidR="0065223A" w:rsidRDefault="0065223A" w:rsidP="0065223A">
      <w:pPr>
        <w:rPr>
          <w:rFonts w:ascii="Courier New" w:hAnsi="Courier New" w:cs="Courier New"/>
          <w:szCs w:val="22"/>
        </w:rPr>
      </w:pPr>
    </w:p>
    <w:p w:rsidR="00446978" w:rsidRPr="00446978" w:rsidRDefault="009457A9" w:rsidP="00446978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b/>
          <w:szCs w:val="22"/>
        </w:rPr>
        <w:t xml:space="preserve"> </w:t>
      </w:r>
    </w:p>
    <w:p w:rsidR="00044067" w:rsidRDefault="00044067" w:rsidP="0084713F"/>
    <w:sectPr w:rsidR="00044067" w:rsidSect="0076246F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DFA4534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9C6A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DA4C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7AC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0454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D48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286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866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B09B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950C643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1467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A0DB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E20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6CB8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F46B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FCB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B667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8010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5D36FB"/>
    <w:multiLevelType w:val="hybridMultilevel"/>
    <w:tmpl w:val="37C4A5B4"/>
    <w:lvl w:ilvl="0" w:tplc="7E68C7E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02F4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87B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A63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4BE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50E5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0A8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24D2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BE69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17"/>
  </w:num>
  <w:num w:numId="7">
    <w:abstractNumId w:val="7"/>
  </w:num>
  <w:num w:numId="8">
    <w:abstractNumId w:val="5"/>
  </w:num>
  <w:num w:numId="9">
    <w:abstractNumId w:val="0"/>
  </w:num>
  <w:num w:numId="10">
    <w:abstractNumId w:val="13"/>
  </w:num>
  <w:num w:numId="11">
    <w:abstractNumId w:val="4"/>
  </w:num>
  <w:num w:numId="12">
    <w:abstractNumId w:val="19"/>
  </w:num>
  <w:num w:numId="13">
    <w:abstractNumId w:val="15"/>
  </w:num>
  <w:num w:numId="14">
    <w:abstractNumId w:val="8"/>
  </w:num>
  <w:num w:numId="15">
    <w:abstractNumId w:val="2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E0BC0"/>
    <w:rsid w:val="00044067"/>
    <w:rsid w:val="000472E3"/>
    <w:rsid w:val="000C7ECA"/>
    <w:rsid w:val="0027352E"/>
    <w:rsid w:val="00367684"/>
    <w:rsid w:val="00446978"/>
    <w:rsid w:val="0052085C"/>
    <w:rsid w:val="0063143C"/>
    <w:rsid w:val="0065223A"/>
    <w:rsid w:val="006922B8"/>
    <w:rsid w:val="006A3DAB"/>
    <w:rsid w:val="0076246F"/>
    <w:rsid w:val="007A44B0"/>
    <w:rsid w:val="007D5034"/>
    <w:rsid w:val="0084713F"/>
    <w:rsid w:val="00856AA1"/>
    <w:rsid w:val="00892FB6"/>
    <w:rsid w:val="008E0BC0"/>
    <w:rsid w:val="00904E10"/>
    <w:rsid w:val="00910E73"/>
    <w:rsid w:val="009457A9"/>
    <w:rsid w:val="00966F4C"/>
    <w:rsid w:val="00967B7C"/>
    <w:rsid w:val="009B6902"/>
    <w:rsid w:val="00AE442C"/>
    <w:rsid w:val="00D4571F"/>
    <w:rsid w:val="00D57E36"/>
    <w:rsid w:val="00E0268A"/>
    <w:rsid w:val="00EA502E"/>
    <w:rsid w:val="00EF047E"/>
    <w:rsid w:val="00F2621C"/>
    <w:rsid w:val="00F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9C3C7C97-65BB-41E7-A4B9-EAA0FF5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46F"/>
    <w:rPr>
      <w:sz w:val="24"/>
      <w:szCs w:val="24"/>
    </w:rPr>
  </w:style>
  <w:style w:type="paragraph" w:styleId="Heading1">
    <w:name w:val="heading 1"/>
    <w:basedOn w:val="Normal"/>
    <w:next w:val="Normal"/>
    <w:qFormat/>
    <w:rsid w:val="0076246F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62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9C8D0-AF19-4E0F-A373-173543E5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ITS</cp:lastModifiedBy>
  <cp:revision>8</cp:revision>
  <cp:lastPrinted>2015-04-16T06:22:00Z</cp:lastPrinted>
  <dcterms:created xsi:type="dcterms:W3CDTF">2013-12-02T17:29:00Z</dcterms:created>
  <dcterms:modified xsi:type="dcterms:W3CDTF">2019-07-29T14:09:00Z</dcterms:modified>
</cp:coreProperties>
</file>