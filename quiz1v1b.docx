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E25" w:rsidRDefault="0062659D">
      <w:pPr>
        <w:pStyle w:val="Heading1"/>
      </w:pPr>
      <w:r>
        <w:t>UNIX</w:t>
      </w:r>
      <w:r w:rsidR="00F01C28">
        <w:t xml:space="preserve">  -  Quiz #1 </w:t>
      </w:r>
      <w:r w:rsidR="00DE496C">
        <w:t>v1</w:t>
      </w:r>
      <w:r w:rsidR="00192878">
        <w:t xml:space="preserve"> </w:t>
      </w:r>
      <w:r w:rsidR="00C57E25">
        <w:t xml:space="preserve">     </w:t>
      </w:r>
      <w:r w:rsidR="000C1A6D">
        <w:t>Name ____</w:t>
      </w:r>
      <w:r w:rsidR="00622873">
        <w:t xml:space="preserve">_____________________   </w:t>
      </w:r>
      <w:r w:rsidR="008600E9">
        <w:t>User</w:t>
      </w:r>
      <w:r w:rsidR="00622873">
        <w:t xml:space="preserve">ID </w:t>
      </w:r>
      <w:r w:rsidR="000C1A6D">
        <w:t xml:space="preserve">_______________  </w:t>
      </w:r>
    </w:p>
    <w:p w:rsidR="00C57E25" w:rsidRDefault="00C57E25"/>
    <w:p w:rsidR="00C57E25" w:rsidRDefault="00C57E25">
      <w:bookmarkStart w:id="0" w:name="OLE_LINK1"/>
      <w:r>
        <w:t>Write the shortest possible command line to accomplish the following tasks.  Any filenames mentioned are in your current directory.</w:t>
      </w:r>
    </w:p>
    <w:bookmarkEnd w:id="0"/>
    <w:p w:rsidR="00C57E25" w:rsidRDefault="00C57E25"/>
    <w:p w:rsidR="00005EB1" w:rsidRDefault="00005EB1">
      <w:pPr>
        <w:numPr>
          <w:ilvl w:val="0"/>
          <w:numId w:val="10"/>
        </w:numPr>
        <w:tabs>
          <w:tab w:val="clear" w:pos="720"/>
          <w:tab w:val="num" w:pos="540"/>
        </w:tabs>
        <w:ind w:left="360"/>
      </w:pPr>
      <w:r>
        <w:t xml:space="preserve">Move to the directory </w:t>
      </w:r>
      <w:r w:rsidRPr="00005EB1">
        <w:rPr>
          <w:b/>
        </w:rPr>
        <w:t>subdir</w:t>
      </w:r>
      <w:r>
        <w:t>:</w:t>
      </w:r>
    </w:p>
    <w:p w:rsidR="00506F7D" w:rsidRDefault="00506F7D" w:rsidP="00005EB1"/>
    <w:p w:rsidR="00005EB1" w:rsidRDefault="00005EB1">
      <w:pPr>
        <w:numPr>
          <w:ilvl w:val="0"/>
          <w:numId w:val="10"/>
        </w:numPr>
        <w:tabs>
          <w:tab w:val="clear" w:pos="720"/>
          <w:tab w:val="num" w:pos="540"/>
        </w:tabs>
        <w:ind w:left="360"/>
      </w:pPr>
      <w:r>
        <w:t>Display all the users currently logged into the system:</w:t>
      </w:r>
    </w:p>
    <w:p w:rsidR="00506F7D" w:rsidRDefault="00506F7D" w:rsidP="00005EB1">
      <w:bookmarkStart w:id="1" w:name="_GoBack"/>
      <w:bookmarkEnd w:id="1"/>
    </w:p>
    <w:p w:rsidR="00005EB1" w:rsidRPr="00517206" w:rsidRDefault="00517206">
      <w:pPr>
        <w:numPr>
          <w:ilvl w:val="0"/>
          <w:numId w:val="10"/>
        </w:numPr>
        <w:tabs>
          <w:tab w:val="clear" w:pos="720"/>
          <w:tab w:val="num" w:pos="540"/>
        </w:tabs>
        <w:ind w:left="360"/>
      </w:pPr>
      <w:r>
        <w:t xml:space="preserve">Create a directory called </w:t>
      </w:r>
      <w:r>
        <w:rPr>
          <w:b/>
          <w:bCs/>
        </w:rPr>
        <w:t>dir1</w:t>
      </w:r>
      <w:r>
        <w:t xml:space="preserve"> within an existing directory called </w:t>
      </w:r>
      <w:r>
        <w:rPr>
          <w:b/>
          <w:bCs/>
        </w:rPr>
        <w:t>lectures</w:t>
      </w:r>
      <w:r w:rsidRPr="00517206">
        <w:rPr>
          <w:bCs/>
        </w:rPr>
        <w:t>:</w:t>
      </w:r>
    </w:p>
    <w:p w:rsidR="00506F7D" w:rsidRPr="00517206" w:rsidRDefault="00506F7D" w:rsidP="00517206"/>
    <w:p w:rsidR="00517206" w:rsidRDefault="00517206">
      <w:pPr>
        <w:numPr>
          <w:ilvl w:val="0"/>
          <w:numId w:val="10"/>
        </w:numPr>
        <w:tabs>
          <w:tab w:val="clear" w:pos="720"/>
          <w:tab w:val="num" w:pos="540"/>
        </w:tabs>
        <w:ind w:left="360"/>
      </w:pPr>
      <w:r>
        <w:t xml:space="preserve">Copy a directory called </w:t>
      </w:r>
      <w:r w:rsidRPr="00517206">
        <w:rPr>
          <w:b/>
        </w:rPr>
        <w:t>assign1</w:t>
      </w:r>
      <w:r>
        <w:t xml:space="preserve">, including any contents, to a new directory called </w:t>
      </w:r>
      <w:r w:rsidRPr="00517206">
        <w:rPr>
          <w:b/>
        </w:rPr>
        <w:t>a1.bkup</w:t>
      </w:r>
      <w:r>
        <w:t>:</w:t>
      </w:r>
    </w:p>
    <w:p w:rsidR="00506F7D" w:rsidRDefault="00506F7D" w:rsidP="00517206"/>
    <w:p w:rsidR="00517206" w:rsidRDefault="00517206">
      <w:pPr>
        <w:numPr>
          <w:ilvl w:val="0"/>
          <w:numId w:val="10"/>
        </w:numPr>
        <w:tabs>
          <w:tab w:val="clear" w:pos="720"/>
          <w:tab w:val="num" w:pos="540"/>
        </w:tabs>
        <w:ind w:left="360"/>
      </w:pPr>
      <w:r>
        <w:t xml:space="preserve">Display the contents of a large file called </w:t>
      </w:r>
      <w:r w:rsidRPr="00517206">
        <w:rPr>
          <w:b/>
        </w:rPr>
        <w:t>resume</w:t>
      </w:r>
      <w:r>
        <w:t>, allowing viewing of one screen of information at a time:</w:t>
      </w:r>
    </w:p>
    <w:p w:rsidR="00506F7D" w:rsidRDefault="00506F7D" w:rsidP="00517206"/>
    <w:p w:rsidR="00517206" w:rsidRDefault="00517206">
      <w:pPr>
        <w:numPr>
          <w:ilvl w:val="0"/>
          <w:numId w:val="10"/>
        </w:numPr>
        <w:tabs>
          <w:tab w:val="clear" w:pos="720"/>
          <w:tab w:val="num" w:pos="540"/>
        </w:tabs>
        <w:ind w:left="360"/>
      </w:pPr>
      <w:r>
        <w:t>Give the name of the command that will display names of files that m</w:t>
      </w:r>
      <w:r w:rsidR="00DE0914">
        <w:t>atch specified criteria:</w:t>
      </w:r>
    </w:p>
    <w:p w:rsidR="00517206" w:rsidRDefault="00517206" w:rsidP="00517206"/>
    <w:p w:rsidR="00245FBF" w:rsidRDefault="00245FBF" w:rsidP="00245FBF">
      <w:pPr>
        <w:tabs>
          <w:tab w:val="num" w:pos="540"/>
        </w:tabs>
      </w:pPr>
    </w:p>
    <w:p w:rsidR="001A0734" w:rsidRDefault="001A0734" w:rsidP="00245FBF">
      <w:pPr>
        <w:tabs>
          <w:tab w:val="num" w:pos="540"/>
        </w:tabs>
      </w:pPr>
    </w:p>
    <w:sectPr w:rsidR="001A0734" w:rsidSect="007A79B4"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12C7F"/>
    <w:multiLevelType w:val="hybridMultilevel"/>
    <w:tmpl w:val="312CCA2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EE1777"/>
    <w:multiLevelType w:val="hybridMultilevel"/>
    <w:tmpl w:val="BE6CE9A4"/>
    <w:lvl w:ilvl="0" w:tplc="AC3C017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B2C5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DACB97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41AD1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CE141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1B8A52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FAD6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5A83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180D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5A5795"/>
    <w:multiLevelType w:val="hybridMultilevel"/>
    <w:tmpl w:val="A634AD7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2A3D82"/>
    <w:multiLevelType w:val="hybridMultilevel"/>
    <w:tmpl w:val="D10068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ED0595"/>
    <w:multiLevelType w:val="hybridMultilevel"/>
    <w:tmpl w:val="A2C62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BB0532"/>
    <w:multiLevelType w:val="hybridMultilevel"/>
    <w:tmpl w:val="A64656BA"/>
    <w:lvl w:ilvl="0" w:tplc="4A54FD6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558C99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2C68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332E7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88AD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AF05F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6E8CF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D4D1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46FE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2893EED"/>
    <w:multiLevelType w:val="hybridMultilevel"/>
    <w:tmpl w:val="8716C6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5D36FB"/>
    <w:multiLevelType w:val="hybridMultilevel"/>
    <w:tmpl w:val="37C4A5B4"/>
    <w:lvl w:ilvl="0" w:tplc="79F2B67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E4840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20668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7FE2C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6E30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3DA8A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3B624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E6205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11C3F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8401EAB"/>
    <w:multiLevelType w:val="hybridMultilevel"/>
    <w:tmpl w:val="6DFAAE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9114A68"/>
    <w:multiLevelType w:val="hybridMultilevel"/>
    <w:tmpl w:val="80E8CE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9"/>
  </w:num>
  <w:num w:numId="7">
    <w:abstractNumId w:val="4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C1F"/>
    <w:rsid w:val="00005EB1"/>
    <w:rsid w:val="000C1A6D"/>
    <w:rsid w:val="00192878"/>
    <w:rsid w:val="001A0734"/>
    <w:rsid w:val="00245FBF"/>
    <w:rsid w:val="00413401"/>
    <w:rsid w:val="0043446A"/>
    <w:rsid w:val="00484479"/>
    <w:rsid w:val="004E01BA"/>
    <w:rsid w:val="00506F7D"/>
    <w:rsid w:val="00517206"/>
    <w:rsid w:val="0052331B"/>
    <w:rsid w:val="005C1C1F"/>
    <w:rsid w:val="00622873"/>
    <w:rsid w:val="0062659D"/>
    <w:rsid w:val="00697BA2"/>
    <w:rsid w:val="007105FF"/>
    <w:rsid w:val="007A79B4"/>
    <w:rsid w:val="008600E9"/>
    <w:rsid w:val="00860B23"/>
    <w:rsid w:val="008C5D19"/>
    <w:rsid w:val="008D18DC"/>
    <w:rsid w:val="00906E39"/>
    <w:rsid w:val="00926D03"/>
    <w:rsid w:val="0092742D"/>
    <w:rsid w:val="009D0392"/>
    <w:rsid w:val="00AC7AF5"/>
    <w:rsid w:val="00B14C26"/>
    <w:rsid w:val="00C57E25"/>
    <w:rsid w:val="00D85EBB"/>
    <w:rsid w:val="00DE0914"/>
    <w:rsid w:val="00DE496C"/>
    <w:rsid w:val="00DF101E"/>
    <w:rsid w:val="00E00C59"/>
    <w:rsid w:val="00E40A2A"/>
    <w:rsid w:val="00EB3FBC"/>
    <w:rsid w:val="00F01C28"/>
    <w:rsid w:val="00F122B8"/>
    <w:rsid w:val="00F44B61"/>
    <w:rsid w:val="00FD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5D8323F-8661-4691-97F7-59F141184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9B4"/>
    <w:rPr>
      <w:sz w:val="24"/>
      <w:szCs w:val="24"/>
    </w:rPr>
  </w:style>
  <w:style w:type="paragraph" w:styleId="Heading1">
    <w:name w:val="heading 1"/>
    <w:basedOn w:val="Normal"/>
    <w:next w:val="Normal"/>
    <w:qFormat/>
    <w:rsid w:val="007A79B4"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A79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UNX122 Sections H and I  -  Quiz #1</vt:lpstr>
    </vt:vector>
  </TitlesOfParts>
  <Company>Seneca College</Company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UNX122 Sections H and I  -  Quiz #1</dc:title>
  <dc:creator>Computer Studies</dc:creator>
  <cp:lastModifiedBy>win7user</cp:lastModifiedBy>
  <cp:revision>3</cp:revision>
  <cp:lastPrinted>2013-09-23T06:23:00Z</cp:lastPrinted>
  <dcterms:created xsi:type="dcterms:W3CDTF">2018-09-28T03:15:00Z</dcterms:created>
  <dcterms:modified xsi:type="dcterms:W3CDTF">2019-06-02T19:56:00Z</dcterms:modified>
</cp:coreProperties>
</file>